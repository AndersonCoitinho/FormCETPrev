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BAC2" w14:textId="681BACCC" w:rsidR="002760A9" w:rsidRPr="009C27A1" w:rsidRDefault="00913687" w:rsidP="00913687">
      <w:pPr>
        <w:pStyle w:val="Default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PROCESSO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JUDICIAL</w:t>
      </w:r>
      <w:r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: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 _______________________</w:t>
      </w:r>
      <w:r w:rsidR="000846E5">
        <w:rPr>
          <w:rFonts w:asciiTheme="majorHAnsi" w:hAnsiTheme="majorHAnsi" w:cstheme="majorHAnsi"/>
          <w:b/>
          <w:bCs/>
          <w:sz w:val="22"/>
          <w:szCs w:val="22"/>
          <w:u w:val="single"/>
        </w:rPr>
        <w:t>________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_______PROCESSO ADM: ________</w:t>
      </w:r>
      <w:r w:rsidR="000846E5">
        <w:rPr>
          <w:rFonts w:asciiTheme="majorHAnsi" w:hAnsiTheme="majorHAnsi" w:cstheme="majorHAnsi"/>
          <w:b/>
          <w:bCs/>
          <w:sz w:val="22"/>
          <w:szCs w:val="22"/>
          <w:u w:val="single"/>
        </w:rPr>
        <w:t>_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_____</w:t>
      </w:r>
      <w:r w:rsidR="004E4294">
        <w:rPr>
          <w:rFonts w:asciiTheme="majorHAnsi" w:hAnsiTheme="majorHAnsi" w:cstheme="majorHAnsi"/>
          <w:b/>
          <w:bCs/>
          <w:sz w:val="22"/>
          <w:szCs w:val="22"/>
          <w:u w:val="single"/>
        </w:rPr>
        <w:t>___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____</w:t>
      </w:r>
      <w:r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_____</w:t>
      </w:r>
    </w:p>
    <w:p w14:paraId="66976602" w14:textId="0E3EAD7C" w:rsidR="00DF7EC2" w:rsidRDefault="00DF7EC2" w:rsidP="00DF7EC2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471C5FD1" w14:textId="77777777" w:rsidR="009C27A1" w:rsidRPr="009C27A1" w:rsidRDefault="009C27A1" w:rsidP="00DF7EC2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9532425" w14:textId="0CDFE535" w:rsidR="0028649A" w:rsidRPr="009C27A1" w:rsidRDefault="0028649A" w:rsidP="00DF7EC2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229AB">
        <w:rPr>
          <w:rFonts w:asciiTheme="majorHAnsi" w:hAnsiTheme="majorHAnsi" w:cstheme="majorHAnsi"/>
          <w:b/>
          <w:sz w:val="22"/>
          <w:szCs w:val="22"/>
          <w:highlight w:val="green"/>
        </w:rPr>
        <w:t>DADOS DO CLIENTE</w:t>
      </w:r>
    </w:p>
    <w:tbl>
      <w:tblPr>
        <w:tblW w:w="10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3828"/>
      </w:tblGrid>
      <w:tr w:rsidR="00A00AD5" w:rsidRPr="009C27A1" w14:paraId="6ACCEDC7" w14:textId="77777777" w:rsidTr="004E4294">
        <w:trPr>
          <w:trHeight w:val="454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D9ACC2" w14:textId="77566049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Nome: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ADMIN</w:t>
            </w:r>
          </w:p>
        </w:tc>
        <w:tc>
          <w:tcPr>
            <w:tcW w:w="44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CC55EA6" w14:textId="4BAF6387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Nacionalidade: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BRASILEIRO(A)</w:t>
            </w:r>
          </w:p>
        </w:tc>
      </w:tr>
      <w:tr w:rsidR="00502EEB" w:rsidRPr="009C27A1" w14:paraId="1B58BBA0" w14:textId="77777777" w:rsidTr="004E4294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B8F4E" w14:textId="486A3887" w:rsidR="00502EEB" w:rsidRPr="009C27A1" w:rsidRDefault="00BB530C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Estado Civil: </w:t>
            </w:r>
            <w:r w:rsidR="00502EEB" w:rsidRPr="009C27A1">
              <w:rPr>
                <w:rFonts w:asciiTheme="majorHAnsi" w:hAnsiTheme="majorHAnsi" w:cstheme="majorHAnsi"/>
                <w:b/>
                <w:bCs/>
              </w:rPr>
              <w:t>CASADO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5729C" w14:textId="43438900" w:rsidR="00502EEB" w:rsidRPr="009C27A1" w:rsidRDefault="00665EE6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Profissão: </w:t>
            </w:r>
            <w:r w:rsidRPr="009C27A1">
              <w:rPr>
                <w:rFonts w:asciiTheme="majorHAnsi" w:hAnsiTheme="majorHAnsi" w:cstheme="majorHAnsi"/>
                <w:b/>
                <w:bCs/>
              </w:rPr>
              <w:t>AUTÔNOMO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130AAB42" w14:textId="500A47FD" w:rsidR="00502EEB" w:rsidRPr="009C27A1" w:rsidRDefault="00665EE6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Fone: </w:t>
            </w:r>
            <w:r w:rsidRPr="009C27A1">
              <w:rPr>
                <w:rFonts w:asciiTheme="majorHAnsi" w:hAnsiTheme="majorHAnsi" w:cstheme="majorHAnsi"/>
                <w:b/>
                <w:bCs/>
              </w:rPr>
              <w:t>(41) 99906-8990 OU (15) 1851-8181</w:t>
            </w:r>
          </w:p>
        </w:tc>
      </w:tr>
      <w:tr w:rsidR="00A00AD5" w:rsidRPr="009C27A1" w14:paraId="760FAE52" w14:textId="77777777" w:rsidTr="004E4294">
        <w:trPr>
          <w:trHeight w:val="454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2695BCD" w14:textId="4F864BAB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Nº CPF: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903.891.829-15</w:t>
            </w:r>
          </w:p>
        </w:tc>
        <w:tc>
          <w:tcPr>
            <w:tcW w:w="47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EF3B265" w14:textId="5523BC89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Nº RG: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5.402005-8 </w:t>
            </w:r>
          </w:p>
        </w:tc>
      </w:tr>
      <w:tr w:rsidR="00A00AD5" w:rsidRPr="009C27A1" w14:paraId="4A23BA6F" w14:textId="77777777" w:rsidTr="004E4294">
        <w:trPr>
          <w:trHeight w:val="454"/>
        </w:trPr>
        <w:tc>
          <w:tcPr>
            <w:tcW w:w="1062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29F73A1" w14:textId="17FAF93C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Endereço: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RUA ALOÍSIO DE AZEVEDO, 569 </w:t>
            </w:r>
          </w:p>
        </w:tc>
      </w:tr>
      <w:tr w:rsidR="00A00AD5" w:rsidRPr="009C27A1" w14:paraId="5D008A54" w14:textId="77777777" w:rsidTr="004E4294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B41116" w14:textId="60FBB453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Bairro: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TRES RIOS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04DE3" w14:textId="3E3B00BE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CEP: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89.266-455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0B8CF96" w14:textId="3EB8C1AF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>C</w:t>
            </w:r>
            <w:r w:rsidR="000846E5">
              <w:rPr>
                <w:rFonts w:asciiTheme="majorHAnsi" w:hAnsiTheme="majorHAnsi" w:cstheme="majorHAnsi"/>
              </w:rPr>
              <w:t>idade</w:t>
            </w:r>
            <w:r w:rsidRPr="009C27A1">
              <w:rPr>
                <w:rFonts w:asciiTheme="majorHAnsi" w:hAnsiTheme="majorHAnsi" w:cstheme="majorHAnsi"/>
              </w:rPr>
              <w:t xml:space="preserve">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JARAGUÁ DO SUL</w:t>
            </w:r>
            <w:r w:rsidR="007E5DF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  <w:r w:rsidR="002563A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A00AD5" w:rsidRPr="009C27A1" w14:paraId="1BE5D073" w14:textId="77777777" w:rsidTr="004E4294">
        <w:trPr>
          <w:trHeight w:val="454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8C79460" w14:textId="7FB6A08E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Estado: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SANTA CATARINA</w:t>
            </w:r>
          </w:p>
        </w:tc>
        <w:tc>
          <w:tcPr>
            <w:tcW w:w="477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1B941B3E" w14:textId="6F9D8A5A" w:rsidR="00A00AD5" w:rsidRPr="009C27A1" w:rsidRDefault="00600127" w:rsidP="009C27A1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Data de Nascimento:</w:t>
            </w: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20/12/2023 </w:t>
            </w:r>
          </w:p>
        </w:tc>
      </w:tr>
    </w:tbl>
    <w:p w14:paraId="3EF86EDB" w14:textId="77777777" w:rsidR="00A815D4" w:rsidRDefault="00A815D4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  <w:highlight w:val="cyan"/>
        </w:rPr>
      </w:pPr>
    </w:p>
    <w:p w14:paraId="7B1180EE" w14:textId="5CF61E22" w:rsidR="0028649A" w:rsidRPr="009C27A1" w:rsidRDefault="0028649A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229AB">
        <w:rPr>
          <w:rFonts w:asciiTheme="majorHAnsi" w:hAnsiTheme="majorHAnsi" w:cstheme="majorHAnsi"/>
          <w:b/>
          <w:sz w:val="22"/>
          <w:szCs w:val="22"/>
          <w:highlight w:val="cyan"/>
        </w:rPr>
        <w:t>DADOS DA CONSULTORIA</w:t>
      </w:r>
    </w:p>
    <w:tbl>
      <w:tblPr>
        <w:tblW w:w="10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2"/>
        <w:gridCol w:w="4820"/>
      </w:tblGrid>
      <w:tr w:rsidR="00F30274" w:rsidRPr="009C27A1" w14:paraId="3E1C90BE" w14:textId="77777777" w:rsidTr="004E4294">
        <w:trPr>
          <w:trHeight w:hRule="exact" w:val="454"/>
        </w:trPr>
        <w:tc>
          <w:tcPr>
            <w:tcW w:w="5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4DB51F45" w14:textId="79E070AF" w:rsidR="00F30274" w:rsidRPr="009C27A1" w:rsidRDefault="001D230F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1D230F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Empresa: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  <w:r w:rsidR="00431032" w:rsidRPr="004310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FACIL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387D6871" w14:textId="78616639" w:rsidR="00F30274" w:rsidRPr="009C27A1" w:rsidRDefault="001D230F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Consultor: </w:t>
            </w:r>
            <w:r w:rsidRPr="001D230F">
              <w:rPr>
                <w:rFonts w:asciiTheme="majorHAnsi" w:hAnsiTheme="majorHAnsi" w:cstheme="majorHAnsi"/>
                <w:b/>
                <w:bCs/>
              </w:rPr>
              <w:t>ANDERSON</w:t>
            </w:r>
          </w:p>
        </w:tc>
      </w:tr>
    </w:tbl>
    <w:p w14:paraId="4C7B7601" w14:textId="60A1726C" w:rsidR="00117D1E" w:rsidRDefault="00117D1E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  <w:highlight w:val="yellow"/>
        </w:rPr>
      </w:pPr>
    </w:p>
    <w:p w14:paraId="2F95C981" w14:textId="4D4BB4C9" w:rsidR="00A815D4" w:rsidRDefault="00A815D4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  <w:highlight w:val="yellow"/>
        </w:rPr>
      </w:pPr>
    </w:p>
    <w:p w14:paraId="06333D30" w14:textId="2E8F59F9" w:rsidR="0028649A" w:rsidRPr="009C27A1" w:rsidRDefault="0028649A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229AB">
        <w:rPr>
          <w:rFonts w:asciiTheme="majorHAnsi" w:hAnsiTheme="majorHAnsi" w:cstheme="majorHAnsi"/>
          <w:b/>
          <w:sz w:val="22"/>
          <w:szCs w:val="22"/>
          <w:highlight w:val="yellow"/>
        </w:rPr>
        <w:t>DADOS DO ACIDENTE</w:t>
      </w:r>
    </w:p>
    <w:tbl>
      <w:tblPr>
        <w:tblW w:w="1062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1230"/>
        <w:gridCol w:w="3544"/>
      </w:tblGrid>
      <w:tr w:rsidR="0028649A" w:rsidRPr="009C27A1" w14:paraId="63D885F4" w14:textId="77777777" w:rsidTr="004579F8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2705F" w14:textId="4B4A4CF3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do Acidente</w:t>
            </w:r>
            <w:r w:rsidR="0044643C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TRABALHO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DD7E3" w14:textId="3F170993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 Aprox</w:t>
            </w:r>
            <w:r w:rsidR="0044643C" w:rsidRPr="009C27A1">
              <w:rPr>
                <w:rFonts w:asciiTheme="majorHAnsi" w:hAnsiTheme="majorHAnsi" w:cstheme="majorHAnsi"/>
              </w:rPr>
              <w:t xml:space="preserve">.: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2024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675FDE1A" w14:textId="686B2DD8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Hospital</w:t>
            </w:r>
            <w:r w:rsidR="0044643C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SAO JOSE</w:t>
            </w:r>
            <w:r w:rsidR="002563A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44643C" w:rsidRPr="009C27A1" w14:paraId="40B08DD3" w14:textId="77777777" w:rsidTr="004E4294">
        <w:trPr>
          <w:trHeight w:val="454"/>
        </w:trPr>
        <w:tc>
          <w:tcPr>
            <w:tcW w:w="1062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123970FE" w14:textId="6633B83E" w:rsidR="0044643C" w:rsidRPr="009C27A1" w:rsidRDefault="000846E5" w:rsidP="000740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Membros Afetados</w:t>
            </w:r>
            <w:r w:rsidR="0044643C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PERNA</w:t>
            </w:r>
          </w:p>
        </w:tc>
      </w:tr>
      <w:tr w:rsidR="0044643C" w:rsidRPr="009C27A1" w14:paraId="1798D5D3" w14:textId="77777777" w:rsidTr="004E4294">
        <w:trPr>
          <w:trHeight w:val="454"/>
        </w:trPr>
        <w:tc>
          <w:tcPr>
            <w:tcW w:w="1062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65B97A61" w14:textId="0DD1C21A" w:rsidR="0044643C" w:rsidRPr="009C27A1" w:rsidRDefault="000846E5" w:rsidP="000740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Detalhes do Acidente</w:t>
            </w:r>
            <w:r w:rsidR="0044643C" w:rsidRPr="009C27A1">
              <w:rPr>
                <w:rFonts w:asciiTheme="majorHAnsi" w:hAnsiTheme="majorHAnsi" w:cstheme="majorHAnsi"/>
              </w:rPr>
              <w:t>: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TRISTE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5A4561" w:rsidRPr="009C27A1" w14:paraId="4EBF337C" w14:textId="77777777" w:rsidTr="004579F8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26437" w14:textId="0574884C" w:rsidR="005A4561" w:rsidRPr="005A4561" w:rsidRDefault="00713DB9" w:rsidP="0028649A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713DB9">
              <w:rPr>
                <w:rFonts w:asciiTheme="majorHAnsi" w:hAnsiTheme="majorHAnsi" w:cstheme="majorHAnsi"/>
              </w:rPr>
              <w:t xml:space="preserve">Afastou </w:t>
            </w:r>
            <w:proofErr w:type="gramStart"/>
            <w:r w:rsidRPr="00713DB9">
              <w:rPr>
                <w:rFonts w:asciiTheme="majorHAnsi" w:hAnsiTheme="majorHAnsi" w:cstheme="majorHAnsi"/>
              </w:rPr>
              <w:t>INSS?:</w:t>
            </w:r>
            <w:proofErr w:type="gram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5A4561" w:rsidRPr="005A4561">
              <w:rPr>
                <w:rFonts w:asciiTheme="majorHAnsi" w:hAnsiTheme="majorHAnsi" w:cstheme="majorHAnsi"/>
                <w:b/>
                <w:bCs/>
              </w:rPr>
              <w:t>SIM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B86A5" w14:textId="58C64C9E" w:rsidR="005A4561" w:rsidRPr="005A4561" w:rsidRDefault="00713DB9" w:rsidP="0028649A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713DB9">
              <w:rPr>
                <w:rFonts w:asciiTheme="majorHAnsi" w:hAnsiTheme="majorHAnsi" w:cstheme="majorHAnsi"/>
              </w:rPr>
              <w:t>Tempo afastado: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5A4561" w:rsidRPr="005A4561">
              <w:rPr>
                <w:rFonts w:asciiTheme="majorHAnsi" w:hAnsiTheme="majorHAnsi" w:cstheme="majorHAnsi"/>
                <w:b/>
                <w:bCs/>
              </w:rPr>
              <w:t>4 ANOS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3E293ABD" w14:textId="1A347FF6" w:rsidR="005A4561" w:rsidRPr="005A4561" w:rsidRDefault="00713DB9" w:rsidP="0028649A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713DB9">
              <w:rPr>
                <w:rFonts w:asciiTheme="majorHAnsi" w:hAnsiTheme="majorHAnsi" w:cstheme="majorHAnsi"/>
              </w:rPr>
              <w:t>Senha GOV.BR: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5A4561" w:rsidRPr="005A4561">
              <w:rPr>
                <w:rFonts w:asciiTheme="majorHAnsi" w:hAnsiTheme="majorHAnsi" w:cstheme="majorHAnsi"/>
                <w:b/>
                <w:bCs/>
              </w:rPr>
              <w:t>132456</w:t>
            </w:r>
          </w:p>
        </w:tc>
      </w:tr>
      <w:tr w:rsidR="0028649A" w:rsidRPr="009C27A1" w14:paraId="5DABD66E" w14:textId="77777777" w:rsidTr="004E4294">
        <w:trPr>
          <w:trHeight w:val="454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497BACF" w14:textId="0B6C005E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Profissão da Época</w:t>
            </w:r>
            <w:r w:rsidR="0028649A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MARCENEIRO</w:t>
            </w:r>
          </w:p>
        </w:tc>
        <w:tc>
          <w:tcPr>
            <w:tcW w:w="4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4BE65085" w14:textId="1AE54D5E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Função que Exercia</w:t>
            </w:r>
            <w:r w:rsidR="0028649A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POUCO</w:t>
            </w:r>
          </w:p>
        </w:tc>
      </w:tr>
    </w:tbl>
    <w:p w14:paraId="18D0E037" w14:textId="77777777" w:rsidR="00950D27" w:rsidRDefault="00950D27" w:rsidP="0044643C">
      <w:pPr>
        <w:pStyle w:val="Default"/>
        <w:rPr>
          <w:rFonts w:asciiTheme="majorHAnsi" w:hAnsiTheme="majorHAnsi" w:cstheme="majorHAnsi"/>
          <w:b/>
          <w:sz w:val="22"/>
          <w:szCs w:val="22"/>
        </w:rPr>
      </w:pPr>
    </w:p>
    <w:p w14:paraId="7E9BBC07" w14:textId="389DCD11" w:rsidR="0044643C" w:rsidRPr="009C27A1" w:rsidRDefault="009C27A1" w:rsidP="0044643C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br/>
      </w:r>
      <w:r w:rsidR="0044643C" w:rsidRPr="002229AB">
        <w:rPr>
          <w:rFonts w:asciiTheme="majorHAnsi" w:hAnsiTheme="majorHAnsi" w:cstheme="majorHAnsi"/>
          <w:b/>
          <w:sz w:val="22"/>
          <w:szCs w:val="22"/>
          <w:highlight w:val="lightGray"/>
        </w:rPr>
        <w:t>DOCUMENTOS PESSOAIS E MÉDICO</w:t>
      </w:r>
    </w:p>
    <w:tbl>
      <w:tblPr>
        <w:tblW w:w="1062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1418"/>
        <w:gridCol w:w="425"/>
        <w:gridCol w:w="3827"/>
        <w:gridCol w:w="1418"/>
      </w:tblGrid>
      <w:tr w:rsidR="0044643C" w:rsidRPr="009C27A1" w14:paraId="521C9D62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BE1F" w14:textId="77777777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DOCUMENTOS PESSOAIS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C3CBF" w14:textId="77777777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20D8770" w14:textId="77777777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DEFB" w14:textId="766027F9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DOCUMENTOS MÉDICOS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8B52" w14:textId="0FEE9838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 </w:t>
            </w:r>
          </w:p>
        </w:tc>
      </w:tr>
      <w:tr w:rsidR="00333F39" w:rsidRPr="009C27A1" w14:paraId="42A6B3F5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A1F60" w14:textId="23200297" w:rsidR="00333F39" w:rsidRPr="009C27A1" w:rsidRDefault="00E01F93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RG ou CNH: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A3D5" w14:textId="0D8412AE" w:rsidR="00333F39" w:rsidRPr="00525E60" w:rsidRDefault="00333F39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525E60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OK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43E2D2" w14:textId="77777777" w:rsidR="00333F39" w:rsidRPr="009C27A1" w:rsidRDefault="00333F39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14DDC" w14:textId="081F299D" w:rsidR="00333F39" w:rsidRPr="009C27A1" w:rsidRDefault="00E01F93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Raio 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B3E9" w14:textId="188A3D2C" w:rsidR="00333F39" w:rsidRPr="00FF5F71" w:rsidRDefault="00E01F93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OK</w:t>
            </w:r>
          </w:p>
        </w:tc>
      </w:tr>
      <w:tr w:rsidR="005E6CB7" w:rsidRPr="009C27A1" w14:paraId="3B27F936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3484D" w14:textId="3EBF4AA6" w:rsidR="005E6CB7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CPF: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9F26" w14:textId="419AA9C8" w:rsidR="005E6CB7" w:rsidRDefault="005E6CB7" w:rsidP="00203CB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OK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05B1AF1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57ADA" w14:textId="0A279D04" w:rsidR="005E6CB7" w:rsidRPr="009C27A1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Ressonância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6CBE0" w14:textId="3978C066" w:rsidR="005E6CB7" w:rsidRPr="005E6CB7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5E6CB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OK</w:t>
            </w:r>
          </w:p>
        </w:tc>
      </w:tr>
      <w:tr w:rsidR="005E6CB7" w:rsidRPr="009C27A1" w14:paraId="77E8D2BB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78AA3" w14:textId="0DBCBE25" w:rsidR="005E6CB7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Comprovante de Residência: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E7AA9" w14:textId="016A7FD7" w:rsidR="005E6CB7" w:rsidRDefault="005E6CB7" w:rsidP="00203CB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OK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3E4915F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933F" w14:textId="176D370B" w:rsidR="005E6CB7" w:rsidRPr="009C27A1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Exames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2B864" w14:textId="59C14B65" w:rsidR="005E6CB7" w:rsidRPr="005E6CB7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5E6CB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OK</w:t>
            </w:r>
          </w:p>
        </w:tc>
      </w:tr>
      <w:tr w:rsidR="005E6CB7" w:rsidRPr="009C27A1" w14:paraId="26D0DD2F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F7C62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3BE81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1201AED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5DB8C" w14:textId="7DD348BA" w:rsidR="005E6CB7" w:rsidRPr="009C27A1" w:rsidRDefault="0025231A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Prontuário Médio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487F7" w14:textId="1800BFBB" w:rsidR="005E6CB7" w:rsidRPr="00FF5F7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OK</w:t>
            </w:r>
          </w:p>
        </w:tc>
      </w:tr>
      <w:tr w:rsidR="00C50D0C" w:rsidRPr="009C27A1" w14:paraId="67ED350B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B76E" w14:textId="65EA20B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INSS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FB589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DA058BC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D9A" w14:textId="73470B70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Laudo Médico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C138" w14:textId="4E035494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OK</w:t>
            </w:r>
          </w:p>
        </w:tc>
      </w:tr>
      <w:tr w:rsidR="00C50D0C" w:rsidRPr="009C27A1" w14:paraId="1A0E4450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CD93" w14:textId="61F607BC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CNIS: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62AFB" w14:textId="7AF896E9" w:rsidR="00C50D0C" w:rsidRPr="00C45B1E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C45B1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OK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ED3B2C5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A483" w14:textId="2E0EB6C6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34D6D" w14:textId="70D08FCC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OK</w:t>
            </w:r>
          </w:p>
        </w:tc>
      </w:tr>
      <w:tr w:rsidR="00C50D0C" w:rsidRPr="009C27A1" w14:paraId="24441A1C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1F0FA" w14:textId="3693AFC8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CTPS: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74F9" w14:textId="5B0C3349" w:rsidR="00C50D0C" w:rsidRPr="00C45B1E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C45B1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OK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B02393E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ACF9F" w14:textId="08A7BCB3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BE746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</w:tr>
      <w:tr w:rsidR="00C50D0C" w:rsidRPr="009C27A1" w14:paraId="7A2AF527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7C478" w14:textId="5ACB687E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Extrato de Benefício: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90AA1" w14:textId="7ABC51A0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OK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1D9B6ED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B866C" w14:textId="0A40326B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OUTROS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0E5C2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</w:tr>
      <w:tr w:rsidR="00C50D0C" w:rsidRPr="009C27A1" w14:paraId="47401137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7240" w14:textId="39378C3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Laudo Médico INSS: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89CF6" w14:textId="45A9A4A6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OK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D7B6C24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D2C67" w14:textId="69F349D9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Boletim de Ocorrência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DC23" w14:textId="0C2983BE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OK</w:t>
            </w:r>
          </w:p>
        </w:tc>
      </w:tr>
      <w:tr w:rsidR="00C50D0C" w:rsidRPr="009C27A1" w14:paraId="546734CA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15766" w14:textId="230AF731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Cópia Processo ADM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C981" w14:textId="6125B490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OK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AABE8F3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F64D" w14:textId="22F06052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2DDE4" w14:textId="2FBD3C31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 </w:t>
            </w:r>
          </w:p>
        </w:tc>
      </w:tr>
    </w:tbl>
    <w:p w14:paraId="4A7E16BC" w14:textId="591CDC8E" w:rsidR="00913687" w:rsidRPr="009C27A1" w:rsidRDefault="00913687" w:rsidP="009C27A1">
      <w:pPr>
        <w:jc w:val="both"/>
        <w:rPr>
          <w:rFonts w:asciiTheme="majorHAnsi" w:hAnsiTheme="majorHAnsi" w:cstheme="majorHAnsi"/>
          <w:b/>
        </w:rPr>
      </w:pPr>
    </w:p>
    <w:sectPr w:rsidR="00913687" w:rsidRPr="009C27A1" w:rsidSect="004E4294">
      <w:headerReference w:type="even" r:id="rId7"/>
      <w:footerReference w:type="default" r:id="rId8"/>
      <w:headerReference w:type="first" r:id="rId9"/>
      <w:pgSz w:w="11906" w:h="16838"/>
      <w:pgMar w:top="993" w:right="707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B91B9" w14:textId="77777777" w:rsidR="0063351E" w:rsidRDefault="0063351E" w:rsidP="00EA7DB8">
      <w:pPr>
        <w:spacing w:after="0" w:line="240" w:lineRule="auto"/>
      </w:pPr>
      <w:r>
        <w:separator/>
      </w:r>
    </w:p>
  </w:endnote>
  <w:endnote w:type="continuationSeparator" w:id="0">
    <w:p w14:paraId="7F4CB7B1" w14:textId="77777777" w:rsidR="0063351E" w:rsidRDefault="0063351E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2911" w14:textId="7A46D6BC" w:rsidR="006C13E0" w:rsidRDefault="006C13E0" w:rsidP="00726C75">
    <w:pPr>
      <w:pStyle w:val="Rodap"/>
      <w:jc w:val="center"/>
      <w:rPr>
        <w:color w:val="00364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D5C63" w14:textId="77777777" w:rsidR="0063351E" w:rsidRDefault="0063351E" w:rsidP="00EA7DB8">
      <w:pPr>
        <w:spacing w:after="0" w:line="240" w:lineRule="auto"/>
      </w:pPr>
      <w:r>
        <w:separator/>
      </w:r>
    </w:p>
  </w:footnote>
  <w:footnote w:type="continuationSeparator" w:id="0">
    <w:p w14:paraId="26D810C9" w14:textId="77777777" w:rsidR="0063351E" w:rsidRDefault="0063351E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8B930" w14:textId="77777777" w:rsidR="00EA7DB8" w:rsidRDefault="00000000">
    <w:pPr>
      <w:pStyle w:val="Cabealho"/>
    </w:pPr>
    <w:r>
      <w:rPr>
        <w:noProof/>
      </w:rPr>
      <w:pict w14:anchorId="6D443A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64D8" w14:textId="77777777" w:rsidR="00EA7DB8" w:rsidRDefault="00000000">
    <w:pPr>
      <w:pStyle w:val="Cabealho"/>
    </w:pPr>
    <w:r>
      <w:rPr>
        <w:noProof/>
      </w:rPr>
      <w:pict w14:anchorId="3EEC2F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0A9"/>
    <w:rsid w:val="000010DE"/>
    <w:rsid w:val="00001849"/>
    <w:rsid w:val="0000223E"/>
    <w:rsid w:val="000022F4"/>
    <w:rsid w:val="00003BB8"/>
    <w:rsid w:val="00007BC2"/>
    <w:rsid w:val="00011756"/>
    <w:rsid w:val="00013994"/>
    <w:rsid w:val="00015771"/>
    <w:rsid w:val="000163F0"/>
    <w:rsid w:val="0002799B"/>
    <w:rsid w:val="000312F1"/>
    <w:rsid w:val="00031CD3"/>
    <w:rsid w:val="00033879"/>
    <w:rsid w:val="000351E4"/>
    <w:rsid w:val="00035217"/>
    <w:rsid w:val="00035BFB"/>
    <w:rsid w:val="000402E8"/>
    <w:rsid w:val="00041340"/>
    <w:rsid w:val="00051F69"/>
    <w:rsid w:val="00052CCE"/>
    <w:rsid w:val="000560D4"/>
    <w:rsid w:val="00056D53"/>
    <w:rsid w:val="0006054D"/>
    <w:rsid w:val="00061B53"/>
    <w:rsid w:val="000648FB"/>
    <w:rsid w:val="0006699E"/>
    <w:rsid w:val="00082551"/>
    <w:rsid w:val="00084448"/>
    <w:rsid w:val="000846E5"/>
    <w:rsid w:val="00096BAB"/>
    <w:rsid w:val="000A4352"/>
    <w:rsid w:val="000A6581"/>
    <w:rsid w:val="000A7998"/>
    <w:rsid w:val="000B47F2"/>
    <w:rsid w:val="000B5584"/>
    <w:rsid w:val="000B6A2B"/>
    <w:rsid w:val="000C0307"/>
    <w:rsid w:val="000C4779"/>
    <w:rsid w:val="000C640D"/>
    <w:rsid w:val="000D29EF"/>
    <w:rsid w:val="000E4C8D"/>
    <w:rsid w:val="000E7FBB"/>
    <w:rsid w:val="000F72CB"/>
    <w:rsid w:val="0010257F"/>
    <w:rsid w:val="0011419B"/>
    <w:rsid w:val="00117D1E"/>
    <w:rsid w:val="001203A7"/>
    <w:rsid w:val="001205C3"/>
    <w:rsid w:val="00122B47"/>
    <w:rsid w:val="00126C05"/>
    <w:rsid w:val="00133658"/>
    <w:rsid w:val="00140E30"/>
    <w:rsid w:val="00152CD6"/>
    <w:rsid w:val="001548FD"/>
    <w:rsid w:val="00160C70"/>
    <w:rsid w:val="001656CE"/>
    <w:rsid w:val="00170D09"/>
    <w:rsid w:val="00172845"/>
    <w:rsid w:val="00173AE2"/>
    <w:rsid w:val="001826EC"/>
    <w:rsid w:val="001849EE"/>
    <w:rsid w:val="00192155"/>
    <w:rsid w:val="00192645"/>
    <w:rsid w:val="001A3638"/>
    <w:rsid w:val="001B5679"/>
    <w:rsid w:val="001B7CAA"/>
    <w:rsid w:val="001C0DC9"/>
    <w:rsid w:val="001C4377"/>
    <w:rsid w:val="001C6B3C"/>
    <w:rsid w:val="001C6C14"/>
    <w:rsid w:val="001D1037"/>
    <w:rsid w:val="001D15D4"/>
    <w:rsid w:val="001D230F"/>
    <w:rsid w:val="001D2649"/>
    <w:rsid w:val="001E0B1C"/>
    <w:rsid w:val="001E1DFC"/>
    <w:rsid w:val="001E74B5"/>
    <w:rsid w:val="001F12AA"/>
    <w:rsid w:val="001F708F"/>
    <w:rsid w:val="00203CBB"/>
    <w:rsid w:val="00210883"/>
    <w:rsid w:val="00213C65"/>
    <w:rsid w:val="00213F2A"/>
    <w:rsid w:val="002229AB"/>
    <w:rsid w:val="00227C68"/>
    <w:rsid w:val="0023036E"/>
    <w:rsid w:val="00230786"/>
    <w:rsid w:val="00231AE3"/>
    <w:rsid w:val="0023225E"/>
    <w:rsid w:val="00242317"/>
    <w:rsid w:val="0025231A"/>
    <w:rsid w:val="002563AE"/>
    <w:rsid w:val="002601E0"/>
    <w:rsid w:val="002608D8"/>
    <w:rsid w:val="00273AF5"/>
    <w:rsid w:val="00274A65"/>
    <w:rsid w:val="002760A9"/>
    <w:rsid w:val="00277D11"/>
    <w:rsid w:val="0028139D"/>
    <w:rsid w:val="00281B37"/>
    <w:rsid w:val="00285F7A"/>
    <w:rsid w:val="0028649A"/>
    <w:rsid w:val="00290AC3"/>
    <w:rsid w:val="00294B13"/>
    <w:rsid w:val="002A1019"/>
    <w:rsid w:val="002A1D35"/>
    <w:rsid w:val="002A7A28"/>
    <w:rsid w:val="002B2A89"/>
    <w:rsid w:val="002B3814"/>
    <w:rsid w:val="002B3ED9"/>
    <w:rsid w:val="002C2CA7"/>
    <w:rsid w:val="002C4B06"/>
    <w:rsid w:val="002E39BD"/>
    <w:rsid w:val="002E5369"/>
    <w:rsid w:val="002F373F"/>
    <w:rsid w:val="002F4F31"/>
    <w:rsid w:val="00303FA2"/>
    <w:rsid w:val="00307564"/>
    <w:rsid w:val="003108E4"/>
    <w:rsid w:val="00313F2F"/>
    <w:rsid w:val="00321C63"/>
    <w:rsid w:val="00323715"/>
    <w:rsid w:val="00333F39"/>
    <w:rsid w:val="00334997"/>
    <w:rsid w:val="003359ED"/>
    <w:rsid w:val="00335F2E"/>
    <w:rsid w:val="0034133A"/>
    <w:rsid w:val="0034151D"/>
    <w:rsid w:val="00344E57"/>
    <w:rsid w:val="003501D2"/>
    <w:rsid w:val="003516FA"/>
    <w:rsid w:val="00353916"/>
    <w:rsid w:val="00361AE8"/>
    <w:rsid w:val="00365822"/>
    <w:rsid w:val="00374168"/>
    <w:rsid w:val="00381690"/>
    <w:rsid w:val="003822E4"/>
    <w:rsid w:val="00394F6D"/>
    <w:rsid w:val="003A039C"/>
    <w:rsid w:val="003A37A7"/>
    <w:rsid w:val="003A4F24"/>
    <w:rsid w:val="003B2491"/>
    <w:rsid w:val="003B4FF5"/>
    <w:rsid w:val="003B6A2A"/>
    <w:rsid w:val="003D43B6"/>
    <w:rsid w:val="003E156C"/>
    <w:rsid w:val="003F2018"/>
    <w:rsid w:val="003F3EE8"/>
    <w:rsid w:val="00400327"/>
    <w:rsid w:val="00402D1B"/>
    <w:rsid w:val="00404523"/>
    <w:rsid w:val="00416483"/>
    <w:rsid w:val="00416840"/>
    <w:rsid w:val="004176B1"/>
    <w:rsid w:val="00421B4F"/>
    <w:rsid w:val="0042208D"/>
    <w:rsid w:val="0042621F"/>
    <w:rsid w:val="00431032"/>
    <w:rsid w:val="00434AC2"/>
    <w:rsid w:val="00443DDB"/>
    <w:rsid w:val="00445DE3"/>
    <w:rsid w:val="00446253"/>
    <w:rsid w:val="0044643C"/>
    <w:rsid w:val="004479D5"/>
    <w:rsid w:val="004579F8"/>
    <w:rsid w:val="0046000D"/>
    <w:rsid w:val="00460F3F"/>
    <w:rsid w:val="00490261"/>
    <w:rsid w:val="0049054B"/>
    <w:rsid w:val="00492853"/>
    <w:rsid w:val="0049359F"/>
    <w:rsid w:val="004939F9"/>
    <w:rsid w:val="004963B4"/>
    <w:rsid w:val="004A6012"/>
    <w:rsid w:val="004A60BB"/>
    <w:rsid w:val="004A75AE"/>
    <w:rsid w:val="004A7F3B"/>
    <w:rsid w:val="004B0FBF"/>
    <w:rsid w:val="004B4F91"/>
    <w:rsid w:val="004C1CA6"/>
    <w:rsid w:val="004C2F8E"/>
    <w:rsid w:val="004C3377"/>
    <w:rsid w:val="004C349D"/>
    <w:rsid w:val="004C446E"/>
    <w:rsid w:val="004C5CE5"/>
    <w:rsid w:val="004D3E60"/>
    <w:rsid w:val="004D43D4"/>
    <w:rsid w:val="004D6297"/>
    <w:rsid w:val="004D6513"/>
    <w:rsid w:val="004E00ED"/>
    <w:rsid w:val="004E31F6"/>
    <w:rsid w:val="004E4294"/>
    <w:rsid w:val="004F2B72"/>
    <w:rsid w:val="004F5C46"/>
    <w:rsid w:val="004F5DD6"/>
    <w:rsid w:val="00500BE3"/>
    <w:rsid w:val="00502EEB"/>
    <w:rsid w:val="00520D72"/>
    <w:rsid w:val="005247B7"/>
    <w:rsid w:val="00525D40"/>
    <w:rsid w:val="00525E60"/>
    <w:rsid w:val="00532149"/>
    <w:rsid w:val="00540BF3"/>
    <w:rsid w:val="00544B84"/>
    <w:rsid w:val="005518AC"/>
    <w:rsid w:val="00554EFA"/>
    <w:rsid w:val="00556319"/>
    <w:rsid w:val="0055714E"/>
    <w:rsid w:val="00566E7D"/>
    <w:rsid w:val="005710D7"/>
    <w:rsid w:val="00577375"/>
    <w:rsid w:val="005827B9"/>
    <w:rsid w:val="00597CF3"/>
    <w:rsid w:val="005A4047"/>
    <w:rsid w:val="005A4561"/>
    <w:rsid w:val="005A4A07"/>
    <w:rsid w:val="005B11C7"/>
    <w:rsid w:val="005B3927"/>
    <w:rsid w:val="005C233E"/>
    <w:rsid w:val="005D5769"/>
    <w:rsid w:val="005D583E"/>
    <w:rsid w:val="005D5F55"/>
    <w:rsid w:val="005D6D8A"/>
    <w:rsid w:val="005E0B93"/>
    <w:rsid w:val="005E4A02"/>
    <w:rsid w:val="005E6CB7"/>
    <w:rsid w:val="005F074F"/>
    <w:rsid w:val="005F33B9"/>
    <w:rsid w:val="00600127"/>
    <w:rsid w:val="0060052B"/>
    <w:rsid w:val="00604374"/>
    <w:rsid w:val="00606866"/>
    <w:rsid w:val="00613623"/>
    <w:rsid w:val="00614EBB"/>
    <w:rsid w:val="006207F8"/>
    <w:rsid w:val="0063351E"/>
    <w:rsid w:val="00640D86"/>
    <w:rsid w:val="00644473"/>
    <w:rsid w:val="00646D51"/>
    <w:rsid w:val="00651C7C"/>
    <w:rsid w:val="00654492"/>
    <w:rsid w:val="00660E2F"/>
    <w:rsid w:val="00661221"/>
    <w:rsid w:val="00661BF8"/>
    <w:rsid w:val="00662981"/>
    <w:rsid w:val="00663212"/>
    <w:rsid w:val="00665982"/>
    <w:rsid w:val="00665EE6"/>
    <w:rsid w:val="006720EE"/>
    <w:rsid w:val="00672E94"/>
    <w:rsid w:val="00674828"/>
    <w:rsid w:val="0067702A"/>
    <w:rsid w:val="00677432"/>
    <w:rsid w:val="0068175D"/>
    <w:rsid w:val="006A1BB2"/>
    <w:rsid w:val="006A5CE5"/>
    <w:rsid w:val="006A6A1D"/>
    <w:rsid w:val="006A6B4D"/>
    <w:rsid w:val="006C13E0"/>
    <w:rsid w:val="006C24A3"/>
    <w:rsid w:val="006C3CCC"/>
    <w:rsid w:val="006C475D"/>
    <w:rsid w:val="006C701A"/>
    <w:rsid w:val="006D0C44"/>
    <w:rsid w:val="006D6CE9"/>
    <w:rsid w:val="006D7E93"/>
    <w:rsid w:val="006E3B14"/>
    <w:rsid w:val="006E5F65"/>
    <w:rsid w:val="006E6B41"/>
    <w:rsid w:val="006F2402"/>
    <w:rsid w:val="006F3F81"/>
    <w:rsid w:val="00701CC6"/>
    <w:rsid w:val="00713DB9"/>
    <w:rsid w:val="007209D0"/>
    <w:rsid w:val="00726C75"/>
    <w:rsid w:val="007270CD"/>
    <w:rsid w:val="00735188"/>
    <w:rsid w:val="00746E95"/>
    <w:rsid w:val="007506D1"/>
    <w:rsid w:val="00754802"/>
    <w:rsid w:val="00754D08"/>
    <w:rsid w:val="00754FB1"/>
    <w:rsid w:val="007550E2"/>
    <w:rsid w:val="0075595E"/>
    <w:rsid w:val="00762BCE"/>
    <w:rsid w:val="00774674"/>
    <w:rsid w:val="00783B7D"/>
    <w:rsid w:val="007931B0"/>
    <w:rsid w:val="00796705"/>
    <w:rsid w:val="007A3BC0"/>
    <w:rsid w:val="007A6C1D"/>
    <w:rsid w:val="007A74CA"/>
    <w:rsid w:val="007B126D"/>
    <w:rsid w:val="007B185F"/>
    <w:rsid w:val="007B2144"/>
    <w:rsid w:val="007B48AE"/>
    <w:rsid w:val="007C0471"/>
    <w:rsid w:val="007C19C2"/>
    <w:rsid w:val="007C246B"/>
    <w:rsid w:val="007D0A8D"/>
    <w:rsid w:val="007D0C2E"/>
    <w:rsid w:val="007D114A"/>
    <w:rsid w:val="007D1AB8"/>
    <w:rsid w:val="007E26FD"/>
    <w:rsid w:val="007E5DF6"/>
    <w:rsid w:val="007E62C1"/>
    <w:rsid w:val="00800522"/>
    <w:rsid w:val="008065DC"/>
    <w:rsid w:val="00811B7B"/>
    <w:rsid w:val="00816505"/>
    <w:rsid w:val="0082205D"/>
    <w:rsid w:val="008303F5"/>
    <w:rsid w:val="00841018"/>
    <w:rsid w:val="00841F01"/>
    <w:rsid w:val="00843765"/>
    <w:rsid w:val="00844075"/>
    <w:rsid w:val="008548E6"/>
    <w:rsid w:val="008552D2"/>
    <w:rsid w:val="00856DF4"/>
    <w:rsid w:val="00860782"/>
    <w:rsid w:val="0086180A"/>
    <w:rsid w:val="00861DFE"/>
    <w:rsid w:val="0086469C"/>
    <w:rsid w:val="008661A0"/>
    <w:rsid w:val="00866834"/>
    <w:rsid w:val="00866F82"/>
    <w:rsid w:val="0086755E"/>
    <w:rsid w:val="00872199"/>
    <w:rsid w:val="0087610D"/>
    <w:rsid w:val="008766A1"/>
    <w:rsid w:val="00876910"/>
    <w:rsid w:val="008771A3"/>
    <w:rsid w:val="00883CBD"/>
    <w:rsid w:val="00897535"/>
    <w:rsid w:val="008977C0"/>
    <w:rsid w:val="00897983"/>
    <w:rsid w:val="008A6C67"/>
    <w:rsid w:val="008B2B1C"/>
    <w:rsid w:val="008B3548"/>
    <w:rsid w:val="008B411E"/>
    <w:rsid w:val="008B481C"/>
    <w:rsid w:val="008B5979"/>
    <w:rsid w:val="008B6461"/>
    <w:rsid w:val="008C0A1D"/>
    <w:rsid w:val="008C7289"/>
    <w:rsid w:val="008D36A7"/>
    <w:rsid w:val="008D4067"/>
    <w:rsid w:val="008D4EB9"/>
    <w:rsid w:val="008D5835"/>
    <w:rsid w:val="008E0BFE"/>
    <w:rsid w:val="008E5458"/>
    <w:rsid w:val="008F3902"/>
    <w:rsid w:val="008F44BA"/>
    <w:rsid w:val="008F7BCA"/>
    <w:rsid w:val="00906CF5"/>
    <w:rsid w:val="00910035"/>
    <w:rsid w:val="009100C2"/>
    <w:rsid w:val="00910729"/>
    <w:rsid w:val="00910F60"/>
    <w:rsid w:val="0091338E"/>
    <w:rsid w:val="00913687"/>
    <w:rsid w:val="00920466"/>
    <w:rsid w:val="00926A66"/>
    <w:rsid w:val="00926D8B"/>
    <w:rsid w:val="00930BE3"/>
    <w:rsid w:val="00931758"/>
    <w:rsid w:val="00936C09"/>
    <w:rsid w:val="009401C6"/>
    <w:rsid w:val="00945D5A"/>
    <w:rsid w:val="00950D27"/>
    <w:rsid w:val="009541F4"/>
    <w:rsid w:val="009632AB"/>
    <w:rsid w:val="009633B7"/>
    <w:rsid w:val="009659DD"/>
    <w:rsid w:val="00965D6E"/>
    <w:rsid w:val="0097012A"/>
    <w:rsid w:val="00976000"/>
    <w:rsid w:val="00981522"/>
    <w:rsid w:val="00984932"/>
    <w:rsid w:val="00990446"/>
    <w:rsid w:val="00993F55"/>
    <w:rsid w:val="00994467"/>
    <w:rsid w:val="009A58E2"/>
    <w:rsid w:val="009A5E09"/>
    <w:rsid w:val="009A7A73"/>
    <w:rsid w:val="009B0739"/>
    <w:rsid w:val="009B3AAD"/>
    <w:rsid w:val="009B77FC"/>
    <w:rsid w:val="009C0497"/>
    <w:rsid w:val="009C27A1"/>
    <w:rsid w:val="009C2E7D"/>
    <w:rsid w:val="009C5B80"/>
    <w:rsid w:val="009C6FF2"/>
    <w:rsid w:val="009D0CC6"/>
    <w:rsid w:val="009E1FC0"/>
    <w:rsid w:val="009E70E6"/>
    <w:rsid w:val="009F1447"/>
    <w:rsid w:val="009F1B54"/>
    <w:rsid w:val="009F3F0A"/>
    <w:rsid w:val="00A00AD5"/>
    <w:rsid w:val="00A0643B"/>
    <w:rsid w:val="00A132C8"/>
    <w:rsid w:val="00A176B5"/>
    <w:rsid w:val="00A238CF"/>
    <w:rsid w:val="00A2623F"/>
    <w:rsid w:val="00A27030"/>
    <w:rsid w:val="00A308B2"/>
    <w:rsid w:val="00A30BBB"/>
    <w:rsid w:val="00A317BD"/>
    <w:rsid w:val="00A35586"/>
    <w:rsid w:val="00A36648"/>
    <w:rsid w:val="00A42A93"/>
    <w:rsid w:val="00A52816"/>
    <w:rsid w:val="00A54814"/>
    <w:rsid w:val="00A637AB"/>
    <w:rsid w:val="00A66575"/>
    <w:rsid w:val="00A67ED0"/>
    <w:rsid w:val="00A7127D"/>
    <w:rsid w:val="00A71318"/>
    <w:rsid w:val="00A73CB6"/>
    <w:rsid w:val="00A815D4"/>
    <w:rsid w:val="00A837D0"/>
    <w:rsid w:val="00A900A1"/>
    <w:rsid w:val="00A917F3"/>
    <w:rsid w:val="00A93F42"/>
    <w:rsid w:val="00A97E55"/>
    <w:rsid w:val="00AA226C"/>
    <w:rsid w:val="00AA243C"/>
    <w:rsid w:val="00AA7383"/>
    <w:rsid w:val="00AC054B"/>
    <w:rsid w:val="00AC280D"/>
    <w:rsid w:val="00AC4C4D"/>
    <w:rsid w:val="00AD0138"/>
    <w:rsid w:val="00AD79EE"/>
    <w:rsid w:val="00AE0B61"/>
    <w:rsid w:val="00AE21BA"/>
    <w:rsid w:val="00AE452C"/>
    <w:rsid w:val="00B0674E"/>
    <w:rsid w:val="00B06C93"/>
    <w:rsid w:val="00B119D5"/>
    <w:rsid w:val="00B21125"/>
    <w:rsid w:val="00B21662"/>
    <w:rsid w:val="00B23D7B"/>
    <w:rsid w:val="00B336F3"/>
    <w:rsid w:val="00B3790C"/>
    <w:rsid w:val="00B37C91"/>
    <w:rsid w:val="00B43D1E"/>
    <w:rsid w:val="00B53FA1"/>
    <w:rsid w:val="00B60636"/>
    <w:rsid w:val="00B63BE0"/>
    <w:rsid w:val="00B64829"/>
    <w:rsid w:val="00B66667"/>
    <w:rsid w:val="00B7052F"/>
    <w:rsid w:val="00B706C1"/>
    <w:rsid w:val="00B7398F"/>
    <w:rsid w:val="00B73E6E"/>
    <w:rsid w:val="00B91799"/>
    <w:rsid w:val="00B91AA2"/>
    <w:rsid w:val="00B94707"/>
    <w:rsid w:val="00BA1A42"/>
    <w:rsid w:val="00BA4457"/>
    <w:rsid w:val="00BB530C"/>
    <w:rsid w:val="00BB55E2"/>
    <w:rsid w:val="00BB5645"/>
    <w:rsid w:val="00BB7F5E"/>
    <w:rsid w:val="00BC09CA"/>
    <w:rsid w:val="00BC4D25"/>
    <w:rsid w:val="00BC585E"/>
    <w:rsid w:val="00BC66F0"/>
    <w:rsid w:val="00BD161A"/>
    <w:rsid w:val="00BD56FC"/>
    <w:rsid w:val="00BD759D"/>
    <w:rsid w:val="00BD7CD1"/>
    <w:rsid w:val="00BE0B92"/>
    <w:rsid w:val="00BE3C7B"/>
    <w:rsid w:val="00BE4A8F"/>
    <w:rsid w:val="00BE7C74"/>
    <w:rsid w:val="00BF32A9"/>
    <w:rsid w:val="00C03A8C"/>
    <w:rsid w:val="00C07928"/>
    <w:rsid w:val="00C126DC"/>
    <w:rsid w:val="00C15FC0"/>
    <w:rsid w:val="00C2112C"/>
    <w:rsid w:val="00C22838"/>
    <w:rsid w:val="00C33774"/>
    <w:rsid w:val="00C34CCE"/>
    <w:rsid w:val="00C41548"/>
    <w:rsid w:val="00C44C31"/>
    <w:rsid w:val="00C45B1E"/>
    <w:rsid w:val="00C46887"/>
    <w:rsid w:val="00C50D0C"/>
    <w:rsid w:val="00C5200C"/>
    <w:rsid w:val="00C537A4"/>
    <w:rsid w:val="00C56202"/>
    <w:rsid w:val="00C56DE9"/>
    <w:rsid w:val="00C60ADF"/>
    <w:rsid w:val="00C62BAB"/>
    <w:rsid w:val="00C62DF7"/>
    <w:rsid w:val="00C64A2A"/>
    <w:rsid w:val="00C64FF1"/>
    <w:rsid w:val="00C732EE"/>
    <w:rsid w:val="00C7471A"/>
    <w:rsid w:val="00C81C59"/>
    <w:rsid w:val="00C91996"/>
    <w:rsid w:val="00C924BC"/>
    <w:rsid w:val="00C950E9"/>
    <w:rsid w:val="00C95F5B"/>
    <w:rsid w:val="00C95FA4"/>
    <w:rsid w:val="00CA1FF0"/>
    <w:rsid w:val="00CA29C8"/>
    <w:rsid w:val="00CB172E"/>
    <w:rsid w:val="00CB2FA5"/>
    <w:rsid w:val="00CC3FE0"/>
    <w:rsid w:val="00CC6F53"/>
    <w:rsid w:val="00CD0384"/>
    <w:rsid w:val="00CD2300"/>
    <w:rsid w:val="00CD6A28"/>
    <w:rsid w:val="00CE74E3"/>
    <w:rsid w:val="00CF45B4"/>
    <w:rsid w:val="00CF513B"/>
    <w:rsid w:val="00CF616F"/>
    <w:rsid w:val="00D06592"/>
    <w:rsid w:val="00D14DC0"/>
    <w:rsid w:val="00D164D9"/>
    <w:rsid w:val="00D171C7"/>
    <w:rsid w:val="00D22BD4"/>
    <w:rsid w:val="00D236A1"/>
    <w:rsid w:val="00D33E8A"/>
    <w:rsid w:val="00D35252"/>
    <w:rsid w:val="00D41F07"/>
    <w:rsid w:val="00D455EC"/>
    <w:rsid w:val="00D46739"/>
    <w:rsid w:val="00D51D3D"/>
    <w:rsid w:val="00D53C4C"/>
    <w:rsid w:val="00D618AE"/>
    <w:rsid w:val="00D619BF"/>
    <w:rsid w:val="00D72589"/>
    <w:rsid w:val="00D72806"/>
    <w:rsid w:val="00D73046"/>
    <w:rsid w:val="00D81979"/>
    <w:rsid w:val="00D83FE1"/>
    <w:rsid w:val="00D84F9F"/>
    <w:rsid w:val="00D86E02"/>
    <w:rsid w:val="00D876BA"/>
    <w:rsid w:val="00DA6F1C"/>
    <w:rsid w:val="00DA7557"/>
    <w:rsid w:val="00DB645A"/>
    <w:rsid w:val="00DC5B4D"/>
    <w:rsid w:val="00DD3F76"/>
    <w:rsid w:val="00DE0049"/>
    <w:rsid w:val="00DE3481"/>
    <w:rsid w:val="00DE6328"/>
    <w:rsid w:val="00DE70FC"/>
    <w:rsid w:val="00DF2DB8"/>
    <w:rsid w:val="00DF2E91"/>
    <w:rsid w:val="00DF7EC2"/>
    <w:rsid w:val="00E01C37"/>
    <w:rsid w:val="00E01F93"/>
    <w:rsid w:val="00E04485"/>
    <w:rsid w:val="00E11503"/>
    <w:rsid w:val="00E2069E"/>
    <w:rsid w:val="00E26C7C"/>
    <w:rsid w:val="00E27788"/>
    <w:rsid w:val="00E309CF"/>
    <w:rsid w:val="00E32664"/>
    <w:rsid w:val="00E41FBA"/>
    <w:rsid w:val="00E44449"/>
    <w:rsid w:val="00E47A20"/>
    <w:rsid w:val="00E50C8F"/>
    <w:rsid w:val="00E5234A"/>
    <w:rsid w:val="00E55D12"/>
    <w:rsid w:val="00E56C37"/>
    <w:rsid w:val="00E57B7E"/>
    <w:rsid w:val="00E60875"/>
    <w:rsid w:val="00E711ED"/>
    <w:rsid w:val="00E71698"/>
    <w:rsid w:val="00E72610"/>
    <w:rsid w:val="00E746F9"/>
    <w:rsid w:val="00E81587"/>
    <w:rsid w:val="00E81820"/>
    <w:rsid w:val="00E83711"/>
    <w:rsid w:val="00E8550A"/>
    <w:rsid w:val="00EA29EF"/>
    <w:rsid w:val="00EA4385"/>
    <w:rsid w:val="00EA581F"/>
    <w:rsid w:val="00EA7DB8"/>
    <w:rsid w:val="00EB067B"/>
    <w:rsid w:val="00EB214E"/>
    <w:rsid w:val="00EB4466"/>
    <w:rsid w:val="00EB5D52"/>
    <w:rsid w:val="00EE023F"/>
    <w:rsid w:val="00EF0FF7"/>
    <w:rsid w:val="00F112DA"/>
    <w:rsid w:val="00F14164"/>
    <w:rsid w:val="00F20AA9"/>
    <w:rsid w:val="00F22C8C"/>
    <w:rsid w:val="00F30274"/>
    <w:rsid w:val="00F30F06"/>
    <w:rsid w:val="00F33876"/>
    <w:rsid w:val="00F3579E"/>
    <w:rsid w:val="00F37246"/>
    <w:rsid w:val="00F40894"/>
    <w:rsid w:val="00F41E57"/>
    <w:rsid w:val="00F42CAE"/>
    <w:rsid w:val="00F465CF"/>
    <w:rsid w:val="00F467BD"/>
    <w:rsid w:val="00F513F0"/>
    <w:rsid w:val="00F52821"/>
    <w:rsid w:val="00F55066"/>
    <w:rsid w:val="00F62391"/>
    <w:rsid w:val="00F70960"/>
    <w:rsid w:val="00F80EE7"/>
    <w:rsid w:val="00F822D6"/>
    <w:rsid w:val="00F82AEF"/>
    <w:rsid w:val="00F91291"/>
    <w:rsid w:val="00F92404"/>
    <w:rsid w:val="00F945E6"/>
    <w:rsid w:val="00F975B5"/>
    <w:rsid w:val="00FA2EED"/>
    <w:rsid w:val="00FA360F"/>
    <w:rsid w:val="00FA6C02"/>
    <w:rsid w:val="00FB0441"/>
    <w:rsid w:val="00FB0650"/>
    <w:rsid w:val="00FB07CA"/>
    <w:rsid w:val="00FB29E0"/>
    <w:rsid w:val="00FB4E7C"/>
    <w:rsid w:val="00FC12C9"/>
    <w:rsid w:val="00FC747E"/>
    <w:rsid w:val="00FD0089"/>
    <w:rsid w:val="00FE046A"/>
    <w:rsid w:val="00FE1058"/>
    <w:rsid w:val="00FF0657"/>
    <w:rsid w:val="00FF3353"/>
    <w:rsid w:val="00FF3D9B"/>
    <w:rsid w:val="00FF41C3"/>
    <w:rsid w:val="00FF5F71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A386D"/>
  <w15:chartTrackingRefBased/>
  <w15:docId w15:val="{AD091ADC-6D44-4F20-8F52-2F293F8F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97E5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30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u&#225;rio%20Jean%20Pablo%20Cruz\Advocacia\CLIENTES%20JARAGUA%20DO%20SUL\KIT%20PROCURA&#199;&#195;O%20PJ_v2020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53D4-48E3-4926-A496-D76FE5C2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KIT PROCURAÇÃO PJ_v2020.dotx</Template>
  <TotalTime>143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Anderson</cp:lastModifiedBy>
  <cp:revision>74</cp:revision>
  <cp:lastPrinted>2022-10-18T14:54:00Z</cp:lastPrinted>
  <dcterms:created xsi:type="dcterms:W3CDTF">2023-08-23T21:54:00Z</dcterms:created>
  <dcterms:modified xsi:type="dcterms:W3CDTF">2023-12-18T13:02:00Z</dcterms:modified>
</cp:coreProperties>
</file>