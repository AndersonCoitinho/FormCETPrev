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81BACCC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  <w:r w:rsidR="004E4294">
        <w:rPr>
          <w:rFonts w:asciiTheme="majorHAnsi" w:hAnsiTheme="majorHAnsi" w:cstheme="majorHAnsi"/>
          <w:b/>
          <w:bCs/>
          <w:sz w:val="22"/>
          <w:szCs w:val="22"/>
          <w:u w:val="single"/>
        </w:rPr>
        <w:t>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3828"/>
      </w:tblGrid>
      <w:tr w:rsidR="00A00AD5" w:rsidRPr="009C27A1" w14:paraId="6ACCEDC7" w14:textId="77777777" w:rsidTr="004E4294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ANDERSON COITINHO</w:t>
            </w:r>
          </w:p>
        </w:tc>
        <w:tc>
          <w:tcPr>
            <w:tcW w:w="44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BRASILEIRO(A)</w:t>
            </w:r>
          </w:p>
        </w:tc>
      </w:tr>
      <w:tr w:rsidR="00502EEB" w:rsidRPr="009C27A1" w14:paraId="1B58BBA0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SOLDADOR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(47) 99682-8194</w:t>
            </w:r>
          </w:p>
        </w:tc>
      </w:tr>
      <w:tr w:rsidR="00A00AD5" w:rsidRPr="009C27A1" w14:paraId="760FAE52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15191818</w:t>
            </w:r>
          </w:p>
        </w:tc>
      </w:tr>
      <w:tr w:rsidR="00A00AD5" w:rsidRPr="009C27A1" w14:paraId="4A23BA6F" w14:textId="77777777" w:rsidTr="004E4294">
        <w:trPr>
          <w:trHeight w:val="454"/>
        </w:trPr>
        <w:tc>
          <w:tcPr>
            <w:tcW w:w="1062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RUA POÇO GRANDE, 6490 </w:t>
            </w:r>
          </w:p>
        </w:tc>
      </w:tr>
      <w:tr w:rsidR="00A00AD5" w:rsidRPr="009C27A1" w14:paraId="5D008A54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89.257-550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JARAGUÁ DO SUL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SANTA CATARINA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17/10/2023 </w:t>
            </w:r>
          </w:p>
        </w:tc>
      </w:tr>
    </w:tbl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2"/>
        <w:gridCol w:w="4820"/>
      </w:tblGrid>
      <w:tr w:rsidR="00F30274" w:rsidRPr="009C27A1" w14:paraId="3E1C90BE" w14:textId="77777777" w:rsidTr="004E4294">
        <w:trPr>
          <w:trHeight w:hRule="exact" w:val="454"/>
        </w:trPr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CRUZEMELO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ANDERSON</w:t>
            </w:r>
          </w:p>
        </w:tc>
      </w:tr>
    </w:tbl>
    <w:p w14:paraId="4C7B7601" w14:textId="60A1726C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4D4BB4C9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1230"/>
        <w:gridCol w:w="3544"/>
      </w:tblGrid>
      <w:tr w:rsidR="0028649A" w:rsidRPr="009C27A1" w14:paraId="63D885F4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44643C" w:rsidRPr="009C27A1" w14:paraId="1798D5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5A4561" w:rsidRPr="009C27A1" w14:paraId="4EBF337C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6437" w14:textId="0574884C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 xml:space="preserve">Afastou </w:t>
            </w:r>
            <w:proofErr w:type="gramStart"/>
            <w:r w:rsidRPr="00713DB9">
              <w:rPr>
                <w:rFonts w:asciiTheme="majorHAnsi" w:hAnsiTheme="majorHAnsi" w:cstheme="majorHAnsi"/>
              </w:rPr>
              <w:t>INSS?: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B86A5" w14:textId="58C64C9E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Tempo afastado: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E293ABD" w14:textId="1A347FF6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Senha GOV.BR: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/>
            </w:r>
          </w:p>
        </w:tc>
      </w:tr>
      <w:tr w:rsidR="0028649A" w:rsidRPr="009C27A1" w14:paraId="5DABD66E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06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18"/>
        <w:gridCol w:w="425"/>
        <w:gridCol w:w="3827"/>
        <w:gridCol w:w="1418"/>
      </w:tblGrid>
      <w:tr w:rsidR="0044643C" w:rsidRPr="009C27A1" w14:paraId="521C9D62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3B27F936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77E8D2B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5E6CB7" w:rsidRPr="009C27A1" w14:paraId="26D0DD2F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67ED350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1A0E4450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24441A1C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</w:tr>
      <w:tr w:rsidR="00C50D0C" w:rsidRPr="009C27A1" w14:paraId="546734CA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4E4294">
      <w:headerReference w:type="even" r:id="rId7"/>
      <w:footerReference w:type="default" r:id="rId8"/>
      <w:headerReference w:type="first" r:id="rId9"/>
      <w:pgSz w:w="11906" w:h="16838"/>
      <w:pgMar w:top="993" w:right="707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91B9" w14:textId="77777777" w:rsidR="0063351E" w:rsidRDefault="0063351E" w:rsidP="00EA7DB8">
      <w:pPr>
        <w:spacing w:after="0" w:line="240" w:lineRule="auto"/>
      </w:pPr>
      <w:r>
        <w:separator/>
      </w:r>
    </w:p>
  </w:endnote>
  <w:endnote w:type="continuationSeparator" w:id="0">
    <w:p w14:paraId="7F4CB7B1" w14:textId="77777777" w:rsidR="0063351E" w:rsidRDefault="0063351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5C63" w14:textId="77777777" w:rsidR="0063351E" w:rsidRDefault="0063351E" w:rsidP="00EA7DB8">
      <w:pPr>
        <w:spacing w:after="0" w:line="240" w:lineRule="auto"/>
      </w:pPr>
      <w:r>
        <w:separator/>
      </w:r>
    </w:p>
  </w:footnote>
  <w:footnote w:type="continuationSeparator" w:id="0">
    <w:p w14:paraId="26D810C9" w14:textId="77777777" w:rsidR="0063351E" w:rsidRDefault="0063351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155"/>
    <w:rsid w:val="00192645"/>
    <w:rsid w:val="001A3638"/>
    <w:rsid w:val="001B5679"/>
    <w:rsid w:val="001B7CAA"/>
    <w:rsid w:val="001C0DC9"/>
    <w:rsid w:val="001C4377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0883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33A"/>
    <w:rsid w:val="0034151D"/>
    <w:rsid w:val="00344E57"/>
    <w:rsid w:val="003501D2"/>
    <w:rsid w:val="003516FA"/>
    <w:rsid w:val="00353916"/>
    <w:rsid w:val="00361AE8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579F8"/>
    <w:rsid w:val="0046000D"/>
    <w:rsid w:val="00460F3F"/>
    <w:rsid w:val="00490261"/>
    <w:rsid w:val="0049054B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E4294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047"/>
    <w:rsid w:val="005A4561"/>
    <w:rsid w:val="005A4A07"/>
    <w:rsid w:val="005B11C7"/>
    <w:rsid w:val="005B392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3351E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13DB9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771A3"/>
    <w:rsid w:val="00883CBD"/>
    <w:rsid w:val="00897535"/>
    <w:rsid w:val="008977C0"/>
    <w:rsid w:val="00897983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C6F53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57B7E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3D9B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143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74</cp:revision>
  <cp:lastPrinted>2022-10-18T14:54:00Z</cp:lastPrinted>
  <dcterms:created xsi:type="dcterms:W3CDTF">2023-08-23T21:54:00Z</dcterms:created>
  <dcterms:modified xsi:type="dcterms:W3CDTF">2023-12-18T13:02:00Z</dcterms:modified>
</cp:coreProperties>
</file>