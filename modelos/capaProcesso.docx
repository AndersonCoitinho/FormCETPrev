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EBAC2" w14:textId="681BACCC" w:rsidR="002760A9" w:rsidRPr="009C27A1" w:rsidRDefault="00913687" w:rsidP="00913687">
      <w:pPr>
        <w:pStyle w:val="Default"/>
        <w:rPr>
          <w:rFonts w:asciiTheme="majorHAnsi" w:hAnsiTheme="majorHAnsi" w:cstheme="majorHAnsi"/>
          <w:b/>
          <w:bCs/>
          <w:sz w:val="22"/>
          <w:szCs w:val="22"/>
          <w:u w:val="single"/>
        </w:rPr>
      </w:pPr>
      <w:r w:rsidRPr="009C27A1">
        <w:rPr>
          <w:rFonts w:asciiTheme="majorHAnsi" w:hAnsiTheme="majorHAnsi" w:cstheme="majorHAnsi"/>
          <w:b/>
          <w:bCs/>
          <w:sz w:val="22"/>
          <w:szCs w:val="22"/>
          <w:u w:val="single"/>
        </w:rPr>
        <w:t>PROCESSO</w:t>
      </w:r>
      <w:r w:rsidR="0028649A" w:rsidRPr="009C27A1">
        <w:rPr>
          <w:rFonts w:asciiTheme="majorHAnsi" w:hAnsiTheme="majorHAnsi" w:cstheme="majorHAnsi"/>
          <w:b/>
          <w:bCs/>
          <w:sz w:val="22"/>
          <w:szCs w:val="22"/>
          <w:u w:val="single"/>
        </w:rPr>
        <w:t xml:space="preserve"> JUDICIAL</w:t>
      </w:r>
      <w:r w:rsidRPr="009C27A1">
        <w:rPr>
          <w:rFonts w:asciiTheme="majorHAnsi" w:hAnsiTheme="majorHAnsi" w:cstheme="majorHAnsi"/>
          <w:b/>
          <w:bCs/>
          <w:sz w:val="22"/>
          <w:szCs w:val="22"/>
          <w:u w:val="single"/>
        </w:rPr>
        <w:t>:</w:t>
      </w:r>
      <w:r w:rsidR="0028649A" w:rsidRPr="009C27A1">
        <w:rPr>
          <w:rFonts w:asciiTheme="majorHAnsi" w:hAnsiTheme="majorHAnsi" w:cstheme="majorHAnsi"/>
          <w:b/>
          <w:bCs/>
          <w:sz w:val="22"/>
          <w:szCs w:val="22"/>
          <w:u w:val="single"/>
        </w:rPr>
        <w:t xml:space="preserve">  _______________________</w:t>
      </w:r>
      <w:r w:rsidR="000846E5">
        <w:rPr>
          <w:rFonts w:asciiTheme="majorHAnsi" w:hAnsiTheme="majorHAnsi" w:cstheme="majorHAnsi"/>
          <w:b/>
          <w:bCs/>
          <w:sz w:val="22"/>
          <w:szCs w:val="22"/>
          <w:u w:val="single"/>
        </w:rPr>
        <w:t>________</w:t>
      </w:r>
      <w:r w:rsidR="0028649A" w:rsidRPr="009C27A1">
        <w:rPr>
          <w:rFonts w:asciiTheme="majorHAnsi" w:hAnsiTheme="majorHAnsi" w:cstheme="majorHAnsi"/>
          <w:b/>
          <w:bCs/>
          <w:sz w:val="22"/>
          <w:szCs w:val="22"/>
          <w:u w:val="single"/>
        </w:rPr>
        <w:t>_______PROCESSO ADM: ________</w:t>
      </w:r>
      <w:r w:rsidR="000846E5">
        <w:rPr>
          <w:rFonts w:asciiTheme="majorHAnsi" w:hAnsiTheme="majorHAnsi" w:cstheme="majorHAnsi"/>
          <w:b/>
          <w:bCs/>
          <w:sz w:val="22"/>
          <w:szCs w:val="22"/>
          <w:u w:val="single"/>
        </w:rPr>
        <w:t>_</w:t>
      </w:r>
      <w:r w:rsidR="0028649A" w:rsidRPr="009C27A1">
        <w:rPr>
          <w:rFonts w:asciiTheme="majorHAnsi" w:hAnsiTheme="majorHAnsi" w:cstheme="majorHAnsi"/>
          <w:b/>
          <w:bCs/>
          <w:sz w:val="22"/>
          <w:szCs w:val="22"/>
          <w:u w:val="single"/>
        </w:rPr>
        <w:t>_____</w:t>
      </w:r>
      <w:r w:rsidR="004E4294">
        <w:rPr>
          <w:rFonts w:asciiTheme="majorHAnsi" w:hAnsiTheme="majorHAnsi" w:cstheme="majorHAnsi"/>
          <w:b/>
          <w:bCs/>
          <w:sz w:val="22"/>
          <w:szCs w:val="22"/>
          <w:u w:val="single"/>
        </w:rPr>
        <w:t>___</w:t>
      </w:r>
      <w:r w:rsidR="0028649A" w:rsidRPr="009C27A1">
        <w:rPr>
          <w:rFonts w:asciiTheme="majorHAnsi" w:hAnsiTheme="majorHAnsi" w:cstheme="majorHAnsi"/>
          <w:b/>
          <w:bCs/>
          <w:sz w:val="22"/>
          <w:szCs w:val="22"/>
          <w:u w:val="single"/>
        </w:rPr>
        <w:t>____</w:t>
      </w:r>
      <w:r w:rsidRPr="009C27A1">
        <w:rPr>
          <w:rFonts w:asciiTheme="majorHAnsi" w:hAnsiTheme="majorHAnsi" w:cstheme="majorHAnsi"/>
          <w:b/>
          <w:bCs/>
          <w:sz w:val="22"/>
          <w:szCs w:val="22"/>
          <w:u w:val="single"/>
        </w:rPr>
        <w:t>_____</w:t>
      </w:r>
    </w:p>
    <w:p w14:paraId="66976602" w14:textId="0E3EAD7C" w:rsidR="00DF7EC2" w:rsidRDefault="00DF7EC2" w:rsidP="00DF7EC2">
      <w:pPr>
        <w:pStyle w:val="Default"/>
        <w:jc w:val="both"/>
        <w:rPr>
          <w:rFonts w:asciiTheme="majorHAnsi" w:hAnsiTheme="majorHAnsi" w:cstheme="majorHAnsi"/>
          <w:b/>
          <w:sz w:val="22"/>
          <w:szCs w:val="22"/>
        </w:rPr>
      </w:pPr>
    </w:p>
    <w:p w14:paraId="471C5FD1" w14:textId="77777777" w:rsidR="009C27A1" w:rsidRPr="009C27A1" w:rsidRDefault="009C27A1" w:rsidP="00DF7EC2">
      <w:pPr>
        <w:pStyle w:val="Default"/>
        <w:jc w:val="both"/>
        <w:rPr>
          <w:rFonts w:asciiTheme="majorHAnsi" w:hAnsiTheme="majorHAnsi" w:cstheme="majorHAnsi"/>
          <w:b/>
          <w:sz w:val="22"/>
          <w:szCs w:val="22"/>
        </w:rPr>
      </w:pPr>
    </w:p>
    <w:p w14:paraId="59532425" w14:textId="0CDFE535" w:rsidR="0028649A" w:rsidRPr="009C27A1" w:rsidRDefault="0028649A" w:rsidP="00DF7EC2">
      <w:pPr>
        <w:pStyle w:val="Default"/>
        <w:jc w:val="both"/>
        <w:rPr>
          <w:rFonts w:asciiTheme="majorHAnsi" w:hAnsiTheme="majorHAnsi" w:cstheme="majorHAnsi"/>
          <w:b/>
          <w:sz w:val="22"/>
          <w:szCs w:val="22"/>
        </w:rPr>
      </w:pPr>
      <w:r w:rsidRPr="002229AB">
        <w:rPr>
          <w:rFonts w:asciiTheme="majorHAnsi" w:hAnsiTheme="majorHAnsi" w:cstheme="majorHAnsi"/>
          <w:b/>
          <w:sz w:val="22"/>
          <w:szCs w:val="22"/>
          <w:highlight w:val="green"/>
        </w:rPr>
        <w:t>DADOS DO CLIENTE</w:t>
      </w:r>
    </w:p>
    <w:tbl>
      <w:tblPr>
        <w:tblW w:w="106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2172"/>
        <w:gridCol w:w="347"/>
        <w:gridCol w:w="599"/>
        <w:gridCol w:w="3828"/>
      </w:tblGrid>
      <w:tr w:rsidR="00A00AD5" w:rsidRPr="009C27A1" w14:paraId="6ACCEDC7" w14:textId="77777777" w:rsidTr="004E4294">
        <w:trPr>
          <w:trHeight w:val="454"/>
        </w:trPr>
        <w:tc>
          <w:tcPr>
            <w:tcW w:w="6195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D9ACC2" w14:textId="77566049" w:rsidR="00A00AD5" w:rsidRPr="009C27A1" w:rsidRDefault="00A00AD5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 xml:space="preserve">Nome: </w:t>
            </w:r>
            <w:r w:rsidR="000B6A2B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{{nome}}</w:t>
            </w:r>
          </w:p>
        </w:tc>
        <w:tc>
          <w:tcPr>
            <w:tcW w:w="442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6CC55EA6" w14:textId="4BAF6387" w:rsidR="00A00AD5" w:rsidRPr="009C27A1" w:rsidRDefault="00A00AD5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 xml:space="preserve">Nacionalidade: </w:t>
            </w:r>
            <w:r w:rsidR="000B6A2B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{{nacionalidade}}</w:t>
            </w:r>
          </w:p>
        </w:tc>
      </w:tr>
      <w:tr w:rsidR="00502EEB" w:rsidRPr="009C27A1" w14:paraId="1B58BBA0" w14:textId="77777777" w:rsidTr="004E4294">
        <w:trPr>
          <w:trHeight w:val="454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B8F4E" w14:textId="486A3887" w:rsidR="00502EEB" w:rsidRPr="009C27A1" w:rsidRDefault="00BB530C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 xml:space="preserve">Estado Civil: </w:t>
            </w:r>
            <w:r w:rsidR="00502EEB" w:rsidRPr="009C27A1">
              <w:rPr>
                <w:rFonts w:asciiTheme="majorHAnsi" w:hAnsiTheme="majorHAnsi" w:cstheme="majorHAnsi"/>
                <w:b/>
                <w:bCs/>
              </w:rPr>
              <w:t>{{estadoCivil}}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5729C" w14:textId="43438900" w:rsidR="00502EEB" w:rsidRPr="009C27A1" w:rsidRDefault="00665EE6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 xml:space="preserve">Profissão: </w:t>
            </w:r>
            <w:r w:rsidRPr="009C27A1">
              <w:rPr>
                <w:rFonts w:asciiTheme="majorHAnsi" w:hAnsiTheme="majorHAnsi" w:cstheme="majorHAnsi"/>
                <w:b/>
                <w:bCs/>
              </w:rPr>
              <w:t>{{profissao}}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14:paraId="130AAB42" w14:textId="500A47FD" w:rsidR="00502EEB" w:rsidRPr="009C27A1" w:rsidRDefault="00665EE6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 xml:space="preserve">Fone: </w:t>
            </w:r>
            <w:r w:rsidRPr="009C27A1">
              <w:rPr>
                <w:rFonts w:asciiTheme="majorHAnsi" w:hAnsiTheme="majorHAnsi" w:cstheme="majorHAnsi"/>
                <w:b/>
                <w:bCs/>
              </w:rPr>
              <w:t>{{fone}}</w:t>
            </w:r>
          </w:p>
        </w:tc>
      </w:tr>
      <w:tr w:rsidR="00A00AD5" w:rsidRPr="009C27A1" w14:paraId="760FAE52" w14:textId="77777777" w:rsidTr="004E4294">
        <w:trPr>
          <w:trHeight w:val="454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72695BCD" w14:textId="4F864BAB" w:rsidR="00A00AD5" w:rsidRPr="009C27A1" w:rsidRDefault="00A00AD5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 xml:space="preserve">Nº CPF: </w:t>
            </w:r>
            <w:r w:rsidR="000B6A2B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{{cpf}}</w:t>
            </w:r>
          </w:p>
        </w:tc>
        <w:tc>
          <w:tcPr>
            <w:tcW w:w="47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4EF3B265" w14:textId="5523BC89" w:rsidR="00A00AD5" w:rsidRPr="009C27A1" w:rsidRDefault="00A00AD5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 xml:space="preserve">Nº RG: </w:t>
            </w:r>
            <w:r w:rsidR="000B6A2B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{{rg}}</w:t>
            </w:r>
          </w:p>
        </w:tc>
      </w:tr>
      <w:tr w:rsidR="00A00AD5" w:rsidRPr="009C27A1" w14:paraId="4A23BA6F" w14:textId="77777777" w:rsidTr="004E4294">
        <w:trPr>
          <w:trHeight w:val="454"/>
        </w:trPr>
        <w:tc>
          <w:tcPr>
            <w:tcW w:w="10622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29F73A1" w14:textId="17FAF93C" w:rsidR="00A00AD5" w:rsidRPr="009C27A1" w:rsidRDefault="00A00AD5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 xml:space="preserve">Endereço: </w:t>
            </w:r>
            <w:r w:rsidR="000B6A2B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{{endereco}}</w:t>
            </w:r>
          </w:p>
        </w:tc>
      </w:tr>
      <w:tr w:rsidR="00A00AD5" w:rsidRPr="009C27A1" w14:paraId="5D008A54" w14:textId="77777777" w:rsidTr="004E4294">
        <w:trPr>
          <w:trHeight w:val="454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B41116" w14:textId="60FBB453" w:rsidR="00A00AD5" w:rsidRPr="009C27A1" w:rsidRDefault="00A00AD5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 xml:space="preserve">Bairro: </w:t>
            </w:r>
            <w:r w:rsidR="000B6A2B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{{bairro}}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004DE3" w14:textId="3E3B00BE" w:rsidR="00A00AD5" w:rsidRPr="009C27A1" w:rsidRDefault="00A00AD5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 xml:space="preserve">CEP: </w:t>
            </w:r>
            <w:r w:rsidR="000B6A2B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{{cep}}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0B8CF96" w14:textId="3EB8C1AF" w:rsidR="00A00AD5" w:rsidRPr="009C27A1" w:rsidRDefault="00A00AD5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>C</w:t>
            </w:r>
            <w:r w:rsidR="000846E5">
              <w:rPr>
                <w:rFonts w:asciiTheme="majorHAnsi" w:hAnsiTheme="majorHAnsi" w:cstheme="majorHAnsi"/>
              </w:rPr>
              <w:t>idade</w:t>
            </w:r>
            <w:r w:rsidRPr="009C27A1">
              <w:rPr>
                <w:rFonts w:asciiTheme="majorHAnsi" w:hAnsiTheme="majorHAnsi" w:cstheme="majorHAnsi"/>
              </w:rPr>
              <w:t xml:space="preserve">: </w:t>
            </w:r>
            <w:r w:rsidR="000B6A2B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{{cidade}}</w:t>
            </w:r>
            <w:r w:rsidR="007E5DF6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 xml:space="preserve"> </w:t>
            </w:r>
            <w:r w:rsidR="002563AE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 xml:space="preserve"> </w:t>
            </w:r>
          </w:p>
        </w:tc>
      </w:tr>
      <w:tr w:rsidR="00A00AD5" w:rsidRPr="009C27A1" w14:paraId="1BE5D073" w14:textId="77777777" w:rsidTr="004E4294">
        <w:trPr>
          <w:trHeight w:val="454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78C79460" w14:textId="7FB6A08E" w:rsidR="00A00AD5" w:rsidRPr="009C27A1" w:rsidRDefault="00A00AD5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C27A1">
              <w:rPr>
                <w:rFonts w:asciiTheme="majorHAnsi" w:hAnsiTheme="majorHAnsi" w:cstheme="majorHAnsi"/>
              </w:rPr>
              <w:t xml:space="preserve">Estado: </w:t>
            </w:r>
            <w:r w:rsidR="000B6A2B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{{estado}}</w:t>
            </w:r>
          </w:p>
        </w:tc>
        <w:tc>
          <w:tcPr>
            <w:tcW w:w="477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1B941B3E" w14:textId="6F9D8A5A" w:rsidR="00A00AD5" w:rsidRPr="009C27A1" w:rsidRDefault="00600127" w:rsidP="009C27A1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Data de Nascimento:</w:t>
            </w:r>
            <w:r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 xml:space="preserve"> {{data_nascimento}} </w:t>
            </w:r>
          </w:p>
        </w:tc>
      </w:tr>
    </w:tbl>
    <w:p w14:paraId="3EF86EDB" w14:textId="77777777" w:rsidR="00A815D4" w:rsidRDefault="00A815D4" w:rsidP="0028649A">
      <w:pPr>
        <w:pStyle w:val="Default"/>
        <w:jc w:val="both"/>
        <w:rPr>
          <w:rFonts w:asciiTheme="majorHAnsi" w:hAnsiTheme="majorHAnsi" w:cstheme="majorHAnsi"/>
          <w:b/>
          <w:sz w:val="22"/>
          <w:szCs w:val="22"/>
          <w:highlight w:val="cyan"/>
        </w:rPr>
      </w:pPr>
    </w:p>
    <w:p w14:paraId="7B1180EE" w14:textId="5CF61E22" w:rsidR="0028649A" w:rsidRPr="009C27A1" w:rsidRDefault="0028649A" w:rsidP="0028649A">
      <w:pPr>
        <w:pStyle w:val="Default"/>
        <w:jc w:val="both"/>
        <w:rPr>
          <w:rFonts w:asciiTheme="majorHAnsi" w:hAnsiTheme="majorHAnsi" w:cstheme="majorHAnsi"/>
          <w:b/>
          <w:sz w:val="22"/>
          <w:szCs w:val="22"/>
        </w:rPr>
      </w:pPr>
      <w:r w:rsidRPr="002229AB">
        <w:rPr>
          <w:rFonts w:asciiTheme="majorHAnsi" w:hAnsiTheme="majorHAnsi" w:cstheme="majorHAnsi"/>
          <w:b/>
          <w:sz w:val="22"/>
          <w:szCs w:val="22"/>
          <w:highlight w:val="cyan"/>
        </w:rPr>
        <w:t>DADOS DA CONSULTORIA</w:t>
      </w:r>
    </w:p>
    <w:tbl>
      <w:tblPr>
        <w:tblW w:w="106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2"/>
        <w:gridCol w:w="4820"/>
      </w:tblGrid>
      <w:tr w:rsidR="00F30274" w:rsidRPr="009C27A1" w14:paraId="3E1C90BE" w14:textId="77777777" w:rsidTr="004E4294">
        <w:trPr>
          <w:trHeight w:hRule="exact" w:val="454"/>
        </w:trPr>
        <w:tc>
          <w:tcPr>
            <w:tcW w:w="58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4DB51F45" w14:textId="79E070AF" w:rsidR="00F30274" w:rsidRPr="009C27A1" w:rsidRDefault="001D230F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1D230F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Empresa: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 xml:space="preserve"> </w:t>
            </w:r>
            <w:r w:rsidR="00431032" w:rsidRPr="00431032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{{consultoria}}</w:t>
            </w:r>
          </w:p>
        </w:tc>
        <w:tc>
          <w:tcPr>
            <w:tcW w:w="4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14:paraId="387D6871" w14:textId="78616639" w:rsidR="00F30274" w:rsidRPr="009C27A1" w:rsidRDefault="001D230F" w:rsidP="009C27A1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Consultor: </w:t>
            </w:r>
            <w:r w:rsidRPr="001D230F">
              <w:rPr>
                <w:rFonts w:asciiTheme="majorHAnsi" w:hAnsiTheme="majorHAnsi" w:cstheme="majorHAnsi"/>
                <w:b/>
                <w:bCs/>
              </w:rPr>
              <w:t>{{consultor}}</w:t>
            </w:r>
          </w:p>
        </w:tc>
      </w:tr>
    </w:tbl>
    <w:p w14:paraId="4C7B7601" w14:textId="60A1726C" w:rsidR="00117D1E" w:rsidRDefault="00117D1E" w:rsidP="0028649A">
      <w:pPr>
        <w:pStyle w:val="Default"/>
        <w:jc w:val="both"/>
        <w:rPr>
          <w:rFonts w:asciiTheme="majorHAnsi" w:hAnsiTheme="majorHAnsi" w:cstheme="majorHAnsi"/>
          <w:b/>
          <w:sz w:val="22"/>
          <w:szCs w:val="22"/>
          <w:highlight w:val="yellow"/>
        </w:rPr>
      </w:pPr>
    </w:p>
    <w:p w14:paraId="2F95C981" w14:textId="4D4BB4C9" w:rsidR="00A815D4" w:rsidRDefault="00A815D4" w:rsidP="0028649A">
      <w:pPr>
        <w:pStyle w:val="Default"/>
        <w:jc w:val="both"/>
        <w:rPr>
          <w:rFonts w:asciiTheme="majorHAnsi" w:hAnsiTheme="majorHAnsi" w:cstheme="majorHAnsi"/>
          <w:b/>
          <w:sz w:val="22"/>
          <w:szCs w:val="22"/>
          <w:highlight w:val="yellow"/>
        </w:rPr>
      </w:pPr>
    </w:p>
    <w:p w14:paraId="06333D30" w14:textId="2E8F59F9" w:rsidR="0028649A" w:rsidRPr="009C27A1" w:rsidRDefault="0028649A" w:rsidP="0028649A">
      <w:pPr>
        <w:pStyle w:val="Default"/>
        <w:jc w:val="both"/>
        <w:rPr>
          <w:rFonts w:asciiTheme="majorHAnsi" w:hAnsiTheme="majorHAnsi" w:cstheme="majorHAnsi"/>
          <w:b/>
          <w:sz w:val="22"/>
          <w:szCs w:val="22"/>
        </w:rPr>
      </w:pPr>
      <w:r w:rsidRPr="002229AB">
        <w:rPr>
          <w:rFonts w:asciiTheme="majorHAnsi" w:hAnsiTheme="majorHAnsi" w:cstheme="majorHAnsi"/>
          <w:b/>
          <w:sz w:val="22"/>
          <w:szCs w:val="22"/>
          <w:highlight w:val="yellow"/>
        </w:rPr>
        <w:t>DADOS DO ACIDENTE</w:t>
      </w:r>
    </w:p>
    <w:tbl>
      <w:tblPr>
        <w:tblW w:w="1062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2172"/>
        <w:gridCol w:w="1230"/>
        <w:gridCol w:w="3544"/>
      </w:tblGrid>
      <w:tr w:rsidR="0028649A" w:rsidRPr="009C27A1" w14:paraId="63D885F4" w14:textId="77777777" w:rsidTr="004579F8">
        <w:trPr>
          <w:trHeight w:val="454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72705F" w14:textId="4B4A4CF3" w:rsidR="0028649A" w:rsidRPr="009C27A1" w:rsidRDefault="000846E5" w:rsidP="0028649A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do Acidente</w:t>
            </w:r>
            <w:r w:rsidR="0044643C" w:rsidRPr="009C27A1">
              <w:rPr>
                <w:rFonts w:asciiTheme="majorHAnsi" w:hAnsiTheme="majorHAnsi" w:cstheme="majorHAnsi"/>
              </w:rPr>
              <w:t xml:space="preserve">: </w:t>
            </w:r>
            <w:r w:rsidR="009C27A1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{{tipoAcidente}}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DD7E3" w14:textId="3F170993" w:rsidR="0028649A" w:rsidRPr="009C27A1" w:rsidRDefault="000846E5" w:rsidP="0028649A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Data Aprox</w:t>
            </w:r>
            <w:r w:rsidR="0044643C" w:rsidRPr="009C27A1">
              <w:rPr>
                <w:rFonts w:asciiTheme="majorHAnsi" w:hAnsiTheme="majorHAnsi" w:cstheme="majorHAnsi"/>
              </w:rPr>
              <w:t xml:space="preserve">.: </w:t>
            </w:r>
            <w:r w:rsidR="009C27A1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{{dataAcidente}}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14:paraId="675FDE1A" w14:textId="686B2DD8" w:rsidR="0028649A" w:rsidRPr="009C27A1" w:rsidRDefault="000846E5" w:rsidP="0028649A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Hospital</w:t>
            </w:r>
            <w:r w:rsidR="0044643C" w:rsidRPr="009C27A1">
              <w:rPr>
                <w:rFonts w:asciiTheme="majorHAnsi" w:hAnsiTheme="majorHAnsi" w:cstheme="majorHAnsi"/>
              </w:rPr>
              <w:t xml:space="preserve">: </w:t>
            </w:r>
            <w:r w:rsidR="009C27A1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{{hospital}}</w:t>
            </w:r>
            <w:r w:rsidR="002563AE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 xml:space="preserve"> </w:t>
            </w:r>
          </w:p>
        </w:tc>
      </w:tr>
      <w:tr w:rsidR="0044643C" w:rsidRPr="009C27A1" w14:paraId="40B08DD3" w14:textId="77777777" w:rsidTr="004E4294">
        <w:trPr>
          <w:trHeight w:val="454"/>
        </w:trPr>
        <w:tc>
          <w:tcPr>
            <w:tcW w:w="1062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14:paraId="123970FE" w14:textId="6633B83E" w:rsidR="0044643C" w:rsidRPr="009C27A1" w:rsidRDefault="000846E5" w:rsidP="0007405F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Membros Afetados</w:t>
            </w:r>
            <w:r w:rsidR="0044643C" w:rsidRPr="009C27A1">
              <w:rPr>
                <w:rFonts w:asciiTheme="majorHAnsi" w:hAnsiTheme="majorHAnsi" w:cstheme="majorHAnsi"/>
              </w:rPr>
              <w:t xml:space="preserve">: </w:t>
            </w:r>
            <w:r w:rsidR="009C27A1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{{membrosAfetados}}</w:t>
            </w:r>
          </w:p>
        </w:tc>
      </w:tr>
      <w:tr w:rsidR="0044643C" w:rsidRPr="009C27A1" w14:paraId="1798D5D3" w14:textId="77777777" w:rsidTr="004E4294">
        <w:trPr>
          <w:trHeight w:val="454"/>
        </w:trPr>
        <w:tc>
          <w:tcPr>
            <w:tcW w:w="1062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14:paraId="65B97A61" w14:textId="0DD1C21A" w:rsidR="0044643C" w:rsidRPr="009C27A1" w:rsidRDefault="000846E5" w:rsidP="0007405F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Detalhes do Acidente</w:t>
            </w:r>
            <w:r w:rsidR="0044643C" w:rsidRPr="009C27A1">
              <w:rPr>
                <w:rFonts w:asciiTheme="majorHAnsi" w:hAnsiTheme="majorHAnsi" w:cstheme="majorHAnsi"/>
              </w:rPr>
              <w:t>:</w:t>
            </w:r>
            <w:r w:rsidR="009C27A1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 xml:space="preserve"> {{detalhesAcidente}}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 xml:space="preserve"> </w:t>
            </w:r>
          </w:p>
        </w:tc>
      </w:tr>
      <w:tr w:rsidR="005A4561" w:rsidRPr="009C27A1" w14:paraId="4EBF337C" w14:textId="77777777" w:rsidTr="004579F8">
        <w:trPr>
          <w:trHeight w:val="454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B26437" w14:textId="0574884C" w:rsidR="005A4561" w:rsidRPr="005A4561" w:rsidRDefault="00713DB9" w:rsidP="0028649A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713DB9">
              <w:rPr>
                <w:rFonts w:asciiTheme="majorHAnsi" w:hAnsiTheme="majorHAnsi" w:cstheme="majorHAnsi"/>
              </w:rPr>
              <w:t xml:space="preserve">Afastou </w:t>
            </w:r>
            <w:proofErr w:type="gramStart"/>
            <w:r w:rsidRPr="00713DB9">
              <w:rPr>
                <w:rFonts w:asciiTheme="majorHAnsi" w:hAnsiTheme="majorHAnsi" w:cstheme="majorHAnsi"/>
              </w:rPr>
              <w:t>INSS?:</w:t>
            </w:r>
            <w:proofErr w:type="gram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="005A4561" w:rsidRPr="005A4561">
              <w:rPr>
                <w:rFonts w:asciiTheme="majorHAnsi" w:hAnsiTheme="majorHAnsi" w:cstheme="majorHAnsi"/>
                <w:b/>
                <w:bCs/>
              </w:rPr>
              <w:t>{{afastouInss}}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BB86A5" w14:textId="58C64C9E" w:rsidR="005A4561" w:rsidRPr="005A4561" w:rsidRDefault="00713DB9" w:rsidP="0028649A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713DB9">
              <w:rPr>
                <w:rFonts w:asciiTheme="majorHAnsi" w:hAnsiTheme="majorHAnsi" w:cstheme="majorHAnsi"/>
              </w:rPr>
              <w:t>Tempo afastado: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="005A4561" w:rsidRPr="005A4561">
              <w:rPr>
                <w:rFonts w:asciiTheme="majorHAnsi" w:hAnsiTheme="majorHAnsi" w:cstheme="majorHAnsi"/>
                <w:b/>
                <w:bCs/>
              </w:rPr>
              <w:t>{{tempoAfastado}}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14:paraId="3E293ABD" w14:textId="1A347FF6" w:rsidR="005A4561" w:rsidRPr="005A4561" w:rsidRDefault="00713DB9" w:rsidP="0028649A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713DB9">
              <w:rPr>
                <w:rFonts w:asciiTheme="majorHAnsi" w:hAnsiTheme="majorHAnsi" w:cstheme="majorHAnsi"/>
              </w:rPr>
              <w:t>Senha GOV.BR: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="005A4561" w:rsidRPr="005A4561">
              <w:rPr>
                <w:rFonts w:asciiTheme="majorHAnsi" w:hAnsiTheme="majorHAnsi" w:cstheme="majorHAnsi"/>
                <w:b/>
                <w:bCs/>
              </w:rPr>
              <w:t>{{senhaInss}}</w:t>
            </w:r>
          </w:p>
        </w:tc>
      </w:tr>
      <w:tr w:rsidR="0028649A" w:rsidRPr="009C27A1" w14:paraId="5DABD66E" w14:textId="77777777" w:rsidTr="004E4294">
        <w:trPr>
          <w:trHeight w:val="454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0497BACF" w14:textId="0B6C005E" w:rsidR="0028649A" w:rsidRPr="009C27A1" w:rsidRDefault="000846E5" w:rsidP="0028649A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Profissão da Época</w:t>
            </w:r>
            <w:r w:rsidR="0028649A" w:rsidRPr="009C27A1">
              <w:rPr>
                <w:rFonts w:asciiTheme="majorHAnsi" w:hAnsiTheme="majorHAnsi" w:cstheme="majorHAnsi"/>
              </w:rPr>
              <w:t xml:space="preserve">: </w:t>
            </w:r>
            <w:r w:rsidR="009C27A1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{{profissaoEpoca}}</w:t>
            </w:r>
          </w:p>
        </w:tc>
        <w:tc>
          <w:tcPr>
            <w:tcW w:w="47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14:paraId="4BE65085" w14:textId="1AE54D5E" w:rsidR="0028649A" w:rsidRPr="009C27A1" w:rsidRDefault="000846E5" w:rsidP="0028649A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Função que Exercia</w:t>
            </w:r>
            <w:r w:rsidR="0028649A" w:rsidRPr="009C27A1">
              <w:rPr>
                <w:rFonts w:asciiTheme="majorHAnsi" w:hAnsiTheme="majorHAnsi" w:cstheme="majorHAnsi"/>
              </w:rPr>
              <w:t xml:space="preserve">: </w:t>
            </w:r>
            <w:r w:rsidR="009C27A1"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{{funcaoDesempenhava}}</w:t>
            </w:r>
          </w:p>
        </w:tc>
      </w:tr>
    </w:tbl>
    <w:p w14:paraId="18D0E037" w14:textId="77777777" w:rsidR="00950D27" w:rsidRDefault="00950D27" w:rsidP="0044643C">
      <w:pPr>
        <w:pStyle w:val="Default"/>
        <w:rPr>
          <w:rFonts w:asciiTheme="majorHAnsi" w:hAnsiTheme="majorHAnsi" w:cstheme="majorHAnsi"/>
          <w:b/>
          <w:sz w:val="22"/>
          <w:szCs w:val="22"/>
        </w:rPr>
      </w:pPr>
    </w:p>
    <w:p w14:paraId="7E9BBC07" w14:textId="389DCD11" w:rsidR="0044643C" w:rsidRPr="009C27A1" w:rsidRDefault="009C27A1" w:rsidP="0044643C">
      <w:pPr>
        <w:pStyle w:val="Default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br/>
      </w:r>
      <w:r w:rsidR="0044643C" w:rsidRPr="002229AB">
        <w:rPr>
          <w:rFonts w:asciiTheme="majorHAnsi" w:hAnsiTheme="majorHAnsi" w:cstheme="majorHAnsi"/>
          <w:b/>
          <w:sz w:val="22"/>
          <w:szCs w:val="22"/>
          <w:highlight w:val="lightGray"/>
        </w:rPr>
        <w:t>DOCUMENTOS PESSOAIS E MÉDICO</w:t>
      </w:r>
    </w:p>
    <w:tbl>
      <w:tblPr>
        <w:tblW w:w="1062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9"/>
        <w:gridCol w:w="1418"/>
        <w:gridCol w:w="425"/>
        <w:gridCol w:w="3827"/>
        <w:gridCol w:w="1418"/>
      </w:tblGrid>
      <w:tr w:rsidR="0044643C" w:rsidRPr="009C27A1" w14:paraId="521C9D62" w14:textId="77777777" w:rsidTr="004E4294">
        <w:trPr>
          <w:trHeight w:hRule="exact" w:val="397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5BE1F" w14:textId="77777777" w:rsidR="0044643C" w:rsidRPr="009C27A1" w:rsidRDefault="0044643C" w:rsidP="0044643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DOCUMENTOS PESSOAIS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C3CBF" w14:textId="77777777" w:rsidR="0044643C" w:rsidRPr="009C27A1" w:rsidRDefault="0044643C" w:rsidP="0044643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720D8770" w14:textId="77777777" w:rsidR="0044643C" w:rsidRPr="009C27A1" w:rsidRDefault="0044643C" w:rsidP="0044643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DDEFB" w14:textId="766027F9" w:rsidR="0044643C" w:rsidRPr="009C27A1" w:rsidRDefault="0044643C" w:rsidP="0044643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DOCUMENTOS MÉDICOS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B8B52" w14:textId="0FEE9838" w:rsidR="0044643C" w:rsidRPr="009C27A1" w:rsidRDefault="0044643C" w:rsidP="0044643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 </w:t>
            </w:r>
          </w:p>
        </w:tc>
      </w:tr>
      <w:tr w:rsidR="00333F39" w:rsidRPr="009C27A1" w14:paraId="42A6B3F5" w14:textId="77777777" w:rsidTr="004E4294">
        <w:trPr>
          <w:trHeight w:hRule="exact" w:val="397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A1F60" w14:textId="23200297" w:rsidR="00333F39" w:rsidRPr="009C27A1" w:rsidRDefault="00E01F93" w:rsidP="0044643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RG ou CNH: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2A3D5" w14:textId="0D8412AE" w:rsidR="00333F39" w:rsidRPr="00525E60" w:rsidRDefault="00333F39" w:rsidP="0044643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525E60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{{rgoucnh}}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243E2D2" w14:textId="77777777" w:rsidR="00333F39" w:rsidRPr="009C27A1" w:rsidRDefault="00333F39" w:rsidP="0044643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14DDC" w14:textId="081F299D" w:rsidR="00333F39" w:rsidRPr="009C27A1" w:rsidRDefault="00E01F93" w:rsidP="0044643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Raio 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4B3E9" w14:textId="188A3D2C" w:rsidR="00333F39" w:rsidRPr="00FF5F71" w:rsidRDefault="00E01F93" w:rsidP="0044643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FF5F7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{{raiox}}</w:t>
            </w:r>
          </w:p>
        </w:tc>
      </w:tr>
      <w:tr w:rsidR="005E6CB7" w:rsidRPr="009C27A1" w14:paraId="3B27F936" w14:textId="77777777" w:rsidTr="004E4294">
        <w:trPr>
          <w:trHeight w:hRule="exact" w:val="397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3484D" w14:textId="3EBF4AA6" w:rsidR="005E6CB7" w:rsidRDefault="00C34CCE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CPF: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99F26" w14:textId="419AA9C8" w:rsidR="005E6CB7" w:rsidRDefault="005E6CB7" w:rsidP="00203CB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{{cpfEntregue}}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05B1AF1" w14:textId="77777777" w:rsidR="005E6CB7" w:rsidRPr="009C27A1" w:rsidRDefault="005E6CB7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57ADA" w14:textId="0A279D04" w:rsidR="005E6CB7" w:rsidRPr="009C27A1" w:rsidRDefault="00C34CCE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Ressonância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6CBE0" w14:textId="3978C066" w:rsidR="005E6CB7" w:rsidRPr="005E6CB7" w:rsidRDefault="005E6CB7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5E6CB7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{{ressonancia}}</w:t>
            </w:r>
          </w:p>
        </w:tc>
      </w:tr>
      <w:tr w:rsidR="005E6CB7" w:rsidRPr="009C27A1" w14:paraId="77E8D2BB" w14:textId="77777777" w:rsidTr="004E4294">
        <w:trPr>
          <w:trHeight w:hRule="exact" w:val="397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78AA3" w14:textId="0DBCBE25" w:rsidR="005E6CB7" w:rsidRDefault="00C34CCE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Comprovante de Residência: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E7AA9" w14:textId="016A7FD7" w:rsidR="005E6CB7" w:rsidRDefault="005E6CB7" w:rsidP="00203CBB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{{residencia}}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3E4915F" w14:textId="77777777" w:rsidR="005E6CB7" w:rsidRPr="009C27A1" w:rsidRDefault="005E6CB7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9933F" w14:textId="176D370B" w:rsidR="005E6CB7" w:rsidRPr="009C27A1" w:rsidRDefault="00C34CCE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Exames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2B864" w14:textId="59C14B65" w:rsidR="005E6CB7" w:rsidRPr="005E6CB7" w:rsidRDefault="005E6CB7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5E6CB7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{{exames}}</w:t>
            </w:r>
          </w:p>
        </w:tc>
      </w:tr>
      <w:tr w:rsidR="005E6CB7" w:rsidRPr="009C27A1" w14:paraId="26D0DD2F" w14:textId="77777777" w:rsidTr="004E4294">
        <w:trPr>
          <w:trHeight w:hRule="exact" w:val="397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F7C62" w14:textId="77777777" w:rsidR="005E6CB7" w:rsidRPr="009C27A1" w:rsidRDefault="005E6CB7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3BE81" w14:textId="77777777" w:rsidR="005E6CB7" w:rsidRPr="009C27A1" w:rsidRDefault="005E6CB7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71201AED" w14:textId="77777777" w:rsidR="005E6CB7" w:rsidRPr="009C27A1" w:rsidRDefault="005E6CB7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5DB8C" w14:textId="7DD348BA" w:rsidR="005E6CB7" w:rsidRPr="009C27A1" w:rsidRDefault="0025231A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Prontuário Médio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487F7" w14:textId="1800BFBB" w:rsidR="005E6CB7" w:rsidRPr="00FF5F71" w:rsidRDefault="005E6CB7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{{prontuario}}</w:t>
            </w:r>
          </w:p>
        </w:tc>
      </w:tr>
      <w:tr w:rsidR="00C50D0C" w:rsidRPr="009C27A1" w14:paraId="67ED350B" w14:textId="77777777" w:rsidTr="004E4294">
        <w:trPr>
          <w:trHeight w:hRule="exact" w:val="397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FB76E" w14:textId="65EA20B7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INSS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FB589" w14:textId="77777777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DA058BC" w14:textId="77777777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4CD9A" w14:textId="73470B70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Laudo Médico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CC138" w14:textId="4E035494" w:rsidR="00C50D0C" w:rsidRPr="00FF5F7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FF5F7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{{laudoMedico}}</w:t>
            </w:r>
          </w:p>
        </w:tc>
      </w:tr>
      <w:tr w:rsidR="00C50D0C" w:rsidRPr="009C27A1" w14:paraId="1A0E4450" w14:textId="77777777" w:rsidTr="004E4294">
        <w:trPr>
          <w:trHeight w:hRule="exact" w:val="397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8CD93" w14:textId="61F607BC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CNIS: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62AFB" w14:textId="7AF896E9" w:rsidR="00C50D0C" w:rsidRPr="00C45B1E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C45B1E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{{cnis}}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ED3B2C5" w14:textId="77777777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2A483" w14:textId="2E0EB6C6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CAT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34D6D" w14:textId="70D08FCC" w:rsidR="00C50D0C" w:rsidRPr="00FF5F7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FF5F7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{{cat}}</w:t>
            </w:r>
          </w:p>
        </w:tc>
      </w:tr>
      <w:tr w:rsidR="00C50D0C" w:rsidRPr="009C27A1" w14:paraId="24441A1C" w14:textId="77777777" w:rsidTr="004E4294">
        <w:trPr>
          <w:trHeight w:hRule="exact" w:val="397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1F0FA" w14:textId="3693AFC8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CTPS: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674F9" w14:textId="5B0C3349" w:rsidR="00C50D0C" w:rsidRPr="00C45B1E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C45B1E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{{ctps}}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B02393E" w14:textId="77777777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ACF9F" w14:textId="08A7BCB3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BE746" w14:textId="77777777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</w:tr>
      <w:tr w:rsidR="00C50D0C" w:rsidRPr="009C27A1" w14:paraId="7A2AF527" w14:textId="77777777" w:rsidTr="004E4294">
        <w:trPr>
          <w:trHeight w:hRule="exact" w:val="397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7C478" w14:textId="5ACB687E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Extrato de Benefício: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90AA1" w14:textId="7ABC51A0" w:rsidR="00C50D0C" w:rsidRPr="00FF5F7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FF5F7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{{extrato}}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1D9B6ED" w14:textId="77777777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B866C" w14:textId="0A40326B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OUTROS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0E5C2" w14:textId="77777777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</w:tr>
      <w:tr w:rsidR="00C50D0C" w:rsidRPr="009C27A1" w14:paraId="47401137" w14:textId="77777777" w:rsidTr="004E4294">
        <w:trPr>
          <w:trHeight w:hRule="exact" w:val="397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F7240" w14:textId="39378C37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Laudo Médico INSS: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89CF6" w14:textId="45A9A4A6" w:rsidR="00C50D0C" w:rsidRPr="00FF5F7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FF5F7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{{laudoMedicoInss}}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D7B6C24" w14:textId="77777777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D2C67" w14:textId="69F349D9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Boletim de Ocorrência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EDC23" w14:textId="0C2983BE" w:rsidR="00C50D0C" w:rsidRPr="00FF5F7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FF5F7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{{bo}}</w:t>
            </w:r>
          </w:p>
        </w:tc>
      </w:tr>
      <w:tr w:rsidR="00C50D0C" w:rsidRPr="009C27A1" w14:paraId="546734CA" w14:textId="77777777" w:rsidTr="004E4294">
        <w:trPr>
          <w:trHeight w:hRule="exact" w:val="397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15766" w14:textId="230AF731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Cópia Processo ADM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9C981" w14:textId="6125B490" w:rsidR="00C50D0C" w:rsidRPr="00FF5F7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</w:pPr>
            <w:r w:rsidRPr="00FF5F71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t-BR"/>
              </w:rPr>
              <w:t>{{copiaprocesso}}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7AABE8F3" w14:textId="77777777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AF64D" w14:textId="22F06052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2DDE4" w14:textId="2FBD3C31" w:rsidR="00C50D0C" w:rsidRPr="009C27A1" w:rsidRDefault="00C50D0C" w:rsidP="00C50D0C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lang w:eastAsia="pt-BR"/>
              </w:rPr>
            </w:pPr>
            <w:r w:rsidRPr="009C27A1">
              <w:rPr>
                <w:rFonts w:asciiTheme="majorHAnsi" w:eastAsia="Times New Roman" w:hAnsiTheme="majorHAnsi" w:cstheme="majorHAnsi"/>
                <w:color w:val="000000"/>
                <w:lang w:eastAsia="pt-BR"/>
              </w:rPr>
              <w:t> </w:t>
            </w:r>
          </w:p>
        </w:tc>
      </w:tr>
    </w:tbl>
    <w:p w14:paraId="4A7E16BC" w14:textId="591CDC8E" w:rsidR="00913687" w:rsidRPr="009C27A1" w:rsidRDefault="00913687" w:rsidP="009C27A1">
      <w:pPr>
        <w:jc w:val="both"/>
        <w:rPr>
          <w:rFonts w:asciiTheme="majorHAnsi" w:hAnsiTheme="majorHAnsi" w:cstheme="majorHAnsi"/>
          <w:b/>
        </w:rPr>
      </w:pPr>
    </w:p>
    <w:sectPr w:rsidR="00913687" w:rsidRPr="009C27A1" w:rsidSect="004E4294">
      <w:headerReference w:type="even" r:id="rId7"/>
      <w:footerReference w:type="default" r:id="rId8"/>
      <w:headerReference w:type="first" r:id="rId9"/>
      <w:pgSz w:w="11906" w:h="16838"/>
      <w:pgMar w:top="993" w:right="707" w:bottom="1134" w:left="567" w:header="1191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B91B9" w14:textId="77777777" w:rsidR="0063351E" w:rsidRDefault="0063351E" w:rsidP="00EA7DB8">
      <w:pPr>
        <w:spacing w:after="0" w:line="240" w:lineRule="auto"/>
      </w:pPr>
      <w:r>
        <w:separator/>
      </w:r>
    </w:p>
  </w:endnote>
  <w:endnote w:type="continuationSeparator" w:id="0">
    <w:p w14:paraId="7F4CB7B1" w14:textId="77777777" w:rsidR="0063351E" w:rsidRDefault="0063351E" w:rsidP="00EA7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42911" w14:textId="7A46D6BC" w:rsidR="006C13E0" w:rsidRDefault="006C13E0" w:rsidP="00726C75">
    <w:pPr>
      <w:pStyle w:val="Rodap"/>
      <w:jc w:val="center"/>
      <w:rPr>
        <w:color w:val="00364C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D5C63" w14:textId="77777777" w:rsidR="0063351E" w:rsidRDefault="0063351E" w:rsidP="00EA7DB8">
      <w:pPr>
        <w:spacing w:after="0" w:line="240" w:lineRule="auto"/>
      </w:pPr>
      <w:r>
        <w:separator/>
      </w:r>
    </w:p>
  </w:footnote>
  <w:footnote w:type="continuationSeparator" w:id="0">
    <w:p w14:paraId="26D810C9" w14:textId="77777777" w:rsidR="0063351E" w:rsidRDefault="0063351E" w:rsidP="00EA7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8B930" w14:textId="77777777" w:rsidR="00EA7DB8" w:rsidRDefault="00000000">
    <w:pPr>
      <w:pStyle w:val="Cabealho"/>
    </w:pPr>
    <w:r>
      <w:rPr>
        <w:noProof/>
      </w:rPr>
      <w:pict w14:anchorId="6D443A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2" o:spid="_x0000_s1029" type="#_x0000_t75" style="position:absolute;margin-left:0;margin-top:0;width:276.75pt;height:308.25pt;z-index:-251656192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F64D8" w14:textId="77777777" w:rsidR="00EA7DB8" w:rsidRDefault="00000000">
    <w:pPr>
      <w:pStyle w:val="Cabealho"/>
    </w:pPr>
    <w:r>
      <w:rPr>
        <w:noProof/>
      </w:rPr>
      <w:pict w14:anchorId="3EEC2F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1" o:spid="_x0000_s1028" type="#_x0000_t75" style="position:absolute;margin-left:0;margin-top:0;width:276.75pt;height:308.25pt;z-index:-251657216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0A9"/>
    <w:rsid w:val="000010DE"/>
    <w:rsid w:val="00001849"/>
    <w:rsid w:val="0000223E"/>
    <w:rsid w:val="000022F4"/>
    <w:rsid w:val="00003BB8"/>
    <w:rsid w:val="00007BC2"/>
    <w:rsid w:val="00011756"/>
    <w:rsid w:val="00013994"/>
    <w:rsid w:val="00015771"/>
    <w:rsid w:val="000163F0"/>
    <w:rsid w:val="0002799B"/>
    <w:rsid w:val="000312F1"/>
    <w:rsid w:val="00031CD3"/>
    <w:rsid w:val="00033879"/>
    <w:rsid w:val="000351E4"/>
    <w:rsid w:val="00035217"/>
    <w:rsid w:val="00035BFB"/>
    <w:rsid w:val="000402E8"/>
    <w:rsid w:val="00041340"/>
    <w:rsid w:val="00051F69"/>
    <w:rsid w:val="00052CCE"/>
    <w:rsid w:val="000560D4"/>
    <w:rsid w:val="00056D53"/>
    <w:rsid w:val="0006054D"/>
    <w:rsid w:val="00061B53"/>
    <w:rsid w:val="000648FB"/>
    <w:rsid w:val="0006699E"/>
    <w:rsid w:val="00082551"/>
    <w:rsid w:val="00084448"/>
    <w:rsid w:val="000846E5"/>
    <w:rsid w:val="00096BAB"/>
    <w:rsid w:val="000A4352"/>
    <w:rsid w:val="000A6581"/>
    <w:rsid w:val="000A7998"/>
    <w:rsid w:val="000B47F2"/>
    <w:rsid w:val="000B5584"/>
    <w:rsid w:val="000B6A2B"/>
    <w:rsid w:val="000C0307"/>
    <w:rsid w:val="000C4779"/>
    <w:rsid w:val="000C640D"/>
    <w:rsid w:val="000D29EF"/>
    <w:rsid w:val="000E4C8D"/>
    <w:rsid w:val="000E7FBB"/>
    <w:rsid w:val="000F72CB"/>
    <w:rsid w:val="0010257F"/>
    <w:rsid w:val="0011419B"/>
    <w:rsid w:val="00117D1E"/>
    <w:rsid w:val="001203A7"/>
    <w:rsid w:val="001205C3"/>
    <w:rsid w:val="00122B47"/>
    <w:rsid w:val="00126C05"/>
    <w:rsid w:val="00133658"/>
    <w:rsid w:val="00140E30"/>
    <w:rsid w:val="00152CD6"/>
    <w:rsid w:val="001548FD"/>
    <w:rsid w:val="00160C70"/>
    <w:rsid w:val="001656CE"/>
    <w:rsid w:val="00170D09"/>
    <w:rsid w:val="00172845"/>
    <w:rsid w:val="00173AE2"/>
    <w:rsid w:val="001826EC"/>
    <w:rsid w:val="001849EE"/>
    <w:rsid w:val="00192155"/>
    <w:rsid w:val="00192645"/>
    <w:rsid w:val="001A3638"/>
    <w:rsid w:val="001B5679"/>
    <w:rsid w:val="001B7CAA"/>
    <w:rsid w:val="001C0DC9"/>
    <w:rsid w:val="001C4377"/>
    <w:rsid w:val="001C6B3C"/>
    <w:rsid w:val="001C6C14"/>
    <w:rsid w:val="001D1037"/>
    <w:rsid w:val="001D15D4"/>
    <w:rsid w:val="001D230F"/>
    <w:rsid w:val="001D2649"/>
    <w:rsid w:val="001E0B1C"/>
    <w:rsid w:val="001E1DFC"/>
    <w:rsid w:val="001E74B5"/>
    <w:rsid w:val="001F12AA"/>
    <w:rsid w:val="001F708F"/>
    <w:rsid w:val="00203CBB"/>
    <w:rsid w:val="00210883"/>
    <w:rsid w:val="00213C65"/>
    <w:rsid w:val="00213F2A"/>
    <w:rsid w:val="002229AB"/>
    <w:rsid w:val="00227C68"/>
    <w:rsid w:val="0023036E"/>
    <w:rsid w:val="00230786"/>
    <w:rsid w:val="00231AE3"/>
    <w:rsid w:val="0023225E"/>
    <w:rsid w:val="00242317"/>
    <w:rsid w:val="0025231A"/>
    <w:rsid w:val="002563AE"/>
    <w:rsid w:val="002601E0"/>
    <w:rsid w:val="002608D8"/>
    <w:rsid w:val="00273AF5"/>
    <w:rsid w:val="00274A65"/>
    <w:rsid w:val="002760A9"/>
    <w:rsid w:val="00277D11"/>
    <w:rsid w:val="0028139D"/>
    <w:rsid w:val="00281B37"/>
    <w:rsid w:val="00285F7A"/>
    <w:rsid w:val="0028649A"/>
    <w:rsid w:val="00290AC3"/>
    <w:rsid w:val="00294B13"/>
    <w:rsid w:val="002A1019"/>
    <w:rsid w:val="002A1D35"/>
    <w:rsid w:val="002A7A28"/>
    <w:rsid w:val="002B2A89"/>
    <w:rsid w:val="002B3814"/>
    <w:rsid w:val="002B3ED9"/>
    <w:rsid w:val="002C2CA7"/>
    <w:rsid w:val="002C4B06"/>
    <w:rsid w:val="002E39BD"/>
    <w:rsid w:val="002E5369"/>
    <w:rsid w:val="002F373F"/>
    <w:rsid w:val="002F4F31"/>
    <w:rsid w:val="00303FA2"/>
    <w:rsid w:val="00307564"/>
    <w:rsid w:val="003108E4"/>
    <w:rsid w:val="00313F2F"/>
    <w:rsid w:val="00321C63"/>
    <w:rsid w:val="00323715"/>
    <w:rsid w:val="00333F39"/>
    <w:rsid w:val="00334997"/>
    <w:rsid w:val="003359ED"/>
    <w:rsid w:val="00335F2E"/>
    <w:rsid w:val="0034133A"/>
    <w:rsid w:val="0034151D"/>
    <w:rsid w:val="00344E57"/>
    <w:rsid w:val="003501D2"/>
    <w:rsid w:val="003516FA"/>
    <w:rsid w:val="00353916"/>
    <w:rsid w:val="00361AE8"/>
    <w:rsid w:val="00365822"/>
    <w:rsid w:val="00374168"/>
    <w:rsid w:val="00381690"/>
    <w:rsid w:val="003822E4"/>
    <w:rsid w:val="00394F6D"/>
    <w:rsid w:val="003A039C"/>
    <w:rsid w:val="003A37A7"/>
    <w:rsid w:val="003A4F24"/>
    <w:rsid w:val="003B2491"/>
    <w:rsid w:val="003B4FF5"/>
    <w:rsid w:val="003B6A2A"/>
    <w:rsid w:val="003D43B6"/>
    <w:rsid w:val="003E156C"/>
    <w:rsid w:val="003F2018"/>
    <w:rsid w:val="003F3EE8"/>
    <w:rsid w:val="00400327"/>
    <w:rsid w:val="00402D1B"/>
    <w:rsid w:val="00404523"/>
    <w:rsid w:val="00416483"/>
    <w:rsid w:val="00416840"/>
    <w:rsid w:val="004176B1"/>
    <w:rsid w:val="00421B4F"/>
    <w:rsid w:val="0042208D"/>
    <w:rsid w:val="0042621F"/>
    <w:rsid w:val="00431032"/>
    <w:rsid w:val="00434AC2"/>
    <w:rsid w:val="00443DDB"/>
    <w:rsid w:val="00445DE3"/>
    <w:rsid w:val="00446253"/>
    <w:rsid w:val="0044643C"/>
    <w:rsid w:val="004479D5"/>
    <w:rsid w:val="004579F8"/>
    <w:rsid w:val="0046000D"/>
    <w:rsid w:val="00460F3F"/>
    <w:rsid w:val="00490261"/>
    <w:rsid w:val="0049054B"/>
    <w:rsid w:val="00492853"/>
    <w:rsid w:val="0049359F"/>
    <w:rsid w:val="004939F9"/>
    <w:rsid w:val="004963B4"/>
    <w:rsid w:val="004A6012"/>
    <w:rsid w:val="004A60BB"/>
    <w:rsid w:val="004A75AE"/>
    <w:rsid w:val="004A7F3B"/>
    <w:rsid w:val="004B0FBF"/>
    <w:rsid w:val="004B4F91"/>
    <w:rsid w:val="004C1CA6"/>
    <w:rsid w:val="004C2F8E"/>
    <w:rsid w:val="004C3377"/>
    <w:rsid w:val="004C349D"/>
    <w:rsid w:val="004C446E"/>
    <w:rsid w:val="004C5CE5"/>
    <w:rsid w:val="004D3E60"/>
    <w:rsid w:val="004D43D4"/>
    <w:rsid w:val="004D6297"/>
    <w:rsid w:val="004D6513"/>
    <w:rsid w:val="004E00ED"/>
    <w:rsid w:val="004E31F6"/>
    <w:rsid w:val="004E4294"/>
    <w:rsid w:val="004F2B72"/>
    <w:rsid w:val="004F5C46"/>
    <w:rsid w:val="004F5DD6"/>
    <w:rsid w:val="00500BE3"/>
    <w:rsid w:val="00502EEB"/>
    <w:rsid w:val="00520D72"/>
    <w:rsid w:val="005247B7"/>
    <w:rsid w:val="00525D40"/>
    <w:rsid w:val="00525E60"/>
    <w:rsid w:val="00532149"/>
    <w:rsid w:val="00540BF3"/>
    <w:rsid w:val="00544B84"/>
    <w:rsid w:val="005518AC"/>
    <w:rsid w:val="00554EFA"/>
    <w:rsid w:val="00556319"/>
    <w:rsid w:val="0055714E"/>
    <w:rsid w:val="00566E7D"/>
    <w:rsid w:val="005710D7"/>
    <w:rsid w:val="00577375"/>
    <w:rsid w:val="005827B9"/>
    <w:rsid w:val="00597CF3"/>
    <w:rsid w:val="005A4047"/>
    <w:rsid w:val="005A4561"/>
    <w:rsid w:val="005A4A07"/>
    <w:rsid w:val="005B11C7"/>
    <w:rsid w:val="005B3927"/>
    <w:rsid w:val="005C233E"/>
    <w:rsid w:val="005D5769"/>
    <w:rsid w:val="005D583E"/>
    <w:rsid w:val="005D5F55"/>
    <w:rsid w:val="005D6D8A"/>
    <w:rsid w:val="005E0B93"/>
    <w:rsid w:val="005E4A02"/>
    <w:rsid w:val="005E6CB7"/>
    <w:rsid w:val="005F074F"/>
    <w:rsid w:val="005F33B9"/>
    <w:rsid w:val="00600127"/>
    <w:rsid w:val="0060052B"/>
    <w:rsid w:val="00604374"/>
    <w:rsid w:val="00606866"/>
    <w:rsid w:val="00613623"/>
    <w:rsid w:val="00614EBB"/>
    <w:rsid w:val="006207F8"/>
    <w:rsid w:val="0063351E"/>
    <w:rsid w:val="00640D86"/>
    <w:rsid w:val="00644473"/>
    <w:rsid w:val="00646D51"/>
    <w:rsid w:val="00651C7C"/>
    <w:rsid w:val="00654492"/>
    <w:rsid w:val="00660E2F"/>
    <w:rsid w:val="00661221"/>
    <w:rsid w:val="00661BF8"/>
    <w:rsid w:val="00662981"/>
    <w:rsid w:val="00663212"/>
    <w:rsid w:val="00665982"/>
    <w:rsid w:val="00665EE6"/>
    <w:rsid w:val="006720EE"/>
    <w:rsid w:val="00672E94"/>
    <w:rsid w:val="00674828"/>
    <w:rsid w:val="0067702A"/>
    <w:rsid w:val="00677432"/>
    <w:rsid w:val="0068175D"/>
    <w:rsid w:val="006A1BB2"/>
    <w:rsid w:val="006A5CE5"/>
    <w:rsid w:val="006A6A1D"/>
    <w:rsid w:val="006A6B4D"/>
    <w:rsid w:val="006C13E0"/>
    <w:rsid w:val="006C24A3"/>
    <w:rsid w:val="006C3CCC"/>
    <w:rsid w:val="006C475D"/>
    <w:rsid w:val="006C701A"/>
    <w:rsid w:val="006D0C44"/>
    <w:rsid w:val="006D6CE9"/>
    <w:rsid w:val="006D7E93"/>
    <w:rsid w:val="006E3B14"/>
    <w:rsid w:val="006E5F65"/>
    <w:rsid w:val="006E6B41"/>
    <w:rsid w:val="006F2402"/>
    <w:rsid w:val="006F3F81"/>
    <w:rsid w:val="00701CC6"/>
    <w:rsid w:val="00713DB9"/>
    <w:rsid w:val="007209D0"/>
    <w:rsid w:val="00726C75"/>
    <w:rsid w:val="007270CD"/>
    <w:rsid w:val="00735188"/>
    <w:rsid w:val="00746E95"/>
    <w:rsid w:val="007506D1"/>
    <w:rsid w:val="00754802"/>
    <w:rsid w:val="00754D08"/>
    <w:rsid w:val="00754FB1"/>
    <w:rsid w:val="007550E2"/>
    <w:rsid w:val="0075595E"/>
    <w:rsid w:val="00762BCE"/>
    <w:rsid w:val="00774674"/>
    <w:rsid w:val="00783B7D"/>
    <w:rsid w:val="007931B0"/>
    <w:rsid w:val="00796705"/>
    <w:rsid w:val="007A3BC0"/>
    <w:rsid w:val="007A6C1D"/>
    <w:rsid w:val="007A74CA"/>
    <w:rsid w:val="007B126D"/>
    <w:rsid w:val="007B185F"/>
    <w:rsid w:val="007B2144"/>
    <w:rsid w:val="007B48AE"/>
    <w:rsid w:val="007C0471"/>
    <w:rsid w:val="007C19C2"/>
    <w:rsid w:val="007C246B"/>
    <w:rsid w:val="007D0A8D"/>
    <w:rsid w:val="007D0C2E"/>
    <w:rsid w:val="007D114A"/>
    <w:rsid w:val="007D1AB8"/>
    <w:rsid w:val="007E26FD"/>
    <w:rsid w:val="007E5DF6"/>
    <w:rsid w:val="007E62C1"/>
    <w:rsid w:val="00800522"/>
    <w:rsid w:val="008065DC"/>
    <w:rsid w:val="00811B7B"/>
    <w:rsid w:val="00816505"/>
    <w:rsid w:val="0082205D"/>
    <w:rsid w:val="008303F5"/>
    <w:rsid w:val="00841018"/>
    <w:rsid w:val="00841F01"/>
    <w:rsid w:val="00843765"/>
    <w:rsid w:val="00844075"/>
    <w:rsid w:val="008548E6"/>
    <w:rsid w:val="008552D2"/>
    <w:rsid w:val="00856DF4"/>
    <w:rsid w:val="00860782"/>
    <w:rsid w:val="0086180A"/>
    <w:rsid w:val="00861DFE"/>
    <w:rsid w:val="0086469C"/>
    <w:rsid w:val="008661A0"/>
    <w:rsid w:val="00866834"/>
    <w:rsid w:val="00866F82"/>
    <w:rsid w:val="0086755E"/>
    <w:rsid w:val="00872199"/>
    <w:rsid w:val="0087610D"/>
    <w:rsid w:val="008766A1"/>
    <w:rsid w:val="00876910"/>
    <w:rsid w:val="008771A3"/>
    <w:rsid w:val="00883CBD"/>
    <w:rsid w:val="00897535"/>
    <w:rsid w:val="008977C0"/>
    <w:rsid w:val="00897983"/>
    <w:rsid w:val="008A6C67"/>
    <w:rsid w:val="008B2B1C"/>
    <w:rsid w:val="008B3548"/>
    <w:rsid w:val="008B411E"/>
    <w:rsid w:val="008B481C"/>
    <w:rsid w:val="008B5979"/>
    <w:rsid w:val="008B6461"/>
    <w:rsid w:val="008C0A1D"/>
    <w:rsid w:val="008C7289"/>
    <w:rsid w:val="008D36A7"/>
    <w:rsid w:val="008D4067"/>
    <w:rsid w:val="008D4EB9"/>
    <w:rsid w:val="008D5835"/>
    <w:rsid w:val="008E0BFE"/>
    <w:rsid w:val="008E5458"/>
    <w:rsid w:val="008F3902"/>
    <w:rsid w:val="008F44BA"/>
    <w:rsid w:val="008F7BCA"/>
    <w:rsid w:val="00906CF5"/>
    <w:rsid w:val="00910035"/>
    <w:rsid w:val="009100C2"/>
    <w:rsid w:val="00910729"/>
    <w:rsid w:val="00910F60"/>
    <w:rsid w:val="0091338E"/>
    <w:rsid w:val="00913687"/>
    <w:rsid w:val="00920466"/>
    <w:rsid w:val="00926A66"/>
    <w:rsid w:val="00926D8B"/>
    <w:rsid w:val="00930BE3"/>
    <w:rsid w:val="00931758"/>
    <w:rsid w:val="00936C09"/>
    <w:rsid w:val="009401C6"/>
    <w:rsid w:val="00945D5A"/>
    <w:rsid w:val="00950D27"/>
    <w:rsid w:val="009541F4"/>
    <w:rsid w:val="009632AB"/>
    <w:rsid w:val="009633B7"/>
    <w:rsid w:val="009659DD"/>
    <w:rsid w:val="00965D6E"/>
    <w:rsid w:val="0097012A"/>
    <w:rsid w:val="00976000"/>
    <w:rsid w:val="00981522"/>
    <w:rsid w:val="00984932"/>
    <w:rsid w:val="00990446"/>
    <w:rsid w:val="00993F55"/>
    <w:rsid w:val="00994467"/>
    <w:rsid w:val="009A58E2"/>
    <w:rsid w:val="009A5E09"/>
    <w:rsid w:val="009A7A73"/>
    <w:rsid w:val="009B0739"/>
    <w:rsid w:val="009B3AAD"/>
    <w:rsid w:val="009B77FC"/>
    <w:rsid w:val="009C0497"/>
    <w:rsid w:val="009C27A1"/>
    <w:rsid w:val="009C2E7D"/>
    <w:rsid w:val="009C5B80"/>
    <w:rsid w:val="009C6FF2"/>
    <w:rsid w:val="009D0CC6"/>
    <w:rsid w:val="009E1FC0"/>
    <w:rsid w:val="009E70E6"/>
    <w:rsid w:val="009F1447"/>
    <w:rsid w:val="009F1B54"/>
    <w:rsid w:val="009F3F0A"/>
    <w:rsid w:val="00A00AD5"/>
    <w:rsid w:val="00A0643B"/>
    <w:rsid w:val="00A132C8"/>
    <w:rsid w:val="00A176B5"/>
    <w:rsid w:val="00A238CF"/>
    <w:rsid w:val="00A2623F"/>
    <w:rsid w:val="00A27030"/>
    <w:rsid w:val="00A308B2"/>
    <w:rsid w:val="00A30BBB"/>
    <w:rsid w:val="00A317BD"/>
    <w:rsid w:val="00A35586"/>
    <w:rsid w:val="00A36648"/>
    <w:rsid w:val="00A42A93"/>
    <w:rsid w:val="00A52816"/>
    <w:rsid w:val="00A54814"/>
    <w:rsid w:val="00A637AB"/>
    <w:rsid w:val="00A66575"/>
    <w:rsid w:val="00A67ED0"/>
    <w:rsid w:val="00A7127D"/>
    <w:rsid w:val="00A71318"/>
    <w:rsid w:val="00A73CB6"/>
    <w:rsid w:val="00A815D4"/>
    <w:rsid w:val="00A837D0"/>
    <w:rsid w:val="00A900A1"/>
    <w:rsid w:val="00A917F3"/>
    <w:rsid w:val="00A93F42"/>
    <w:rsid w:val="00A97E55"/>
    <w:rsid w:val="00AA226C"/>
    <w:rsid w:val="00AA243C"/>
    <w:rsid w:val="00AA7383"/>
    <w:rsid w:val="00AC054B"/>
    <w:rsid w:val="00AC280D"/>
    <w:rsid w:val="00AC4C4D"/>
    <w:rsid w:val="00AD0138"/>
    <w:rsid w:val="00AD79EE"/>
    <w:rsid w:val="00AE0B61"/>
    <w:rsid w:val="00AE21BA"/>
    <w:rsid w:val="00AE452C"/>
    <w:rsid w:val="00B0674E"/>
    <w:rsid w:val="00B06C93"/>
    <w:rsid w:val="00B119D5"/>
    <w:rsid w:val="00B21125"/>
    <w:rsid w:val="00B21662"/>
    <w:rsid w:val="00B23D7B"/>
    <w:rsid w:val="00B336F3"/>
    <w:rsid w:val="00B3790C"/>
    <w:rsid w:val="00B37C91"/>
    <w:rsid w:val="00B43D1E"/>
    <w:rsid w:val="00B53FA1"/>
    <w:rsid w:val="00B60636"/>
    <w:rsid w:val="00B63BE0"/>
    <w:rsid w:val="00B64829"/>
    <w:rsid w:val="00B66667"/>
    <w:rsid w:val="00B7052F"/>
    <w:rsid w:val="00B706C1"/>
    <w:rsid w:val="00B7398F"/>
    <w:rsid w:val="00B73E6E"/>
    <w:rsid w:val="00B91799"/>
    <w:rsid w:val="00B91AA2"/>
    <w:rsid w:val="00B94707"/>
    <w:rsid w:val="00BA1A42"/>
    <w:rsid w:val="00BA4457"/>
    <w:rsid w:val="00BB530C"/>
    <w:rsid w:val="00BB55E2"/>
    <w:rsid w:val="00BB5645"/>
    <w:rsid w:val="00BB7F5E"/>
    <w:rsid w:val="00BC09CA"/>
    <w:rsid w:val="00BC4D25"/>
    <w:rsid w:val="00BC585E"/>
    <w:rsid w:val="00BC66F0"/>
    <w:rsid w:val="00BD161A"/>
    <w:rsid w:val="00BD56FC"/>
    <w:rsid w:val="00BD759D"/>
    <w:rsid w:val="00BD7CD1"/>
    <w:rsid w:val="00BE0B92"/>
    <w:rsid w:val="00BE3C7B"/>
    <w:rsid w:val="00BE4A8F"/>
    <w:rsid w:val="00BE7C74"/>
    <w:rsid w:val="00BF32A9"/>
    <w:rsid w:val="00C03A8C"/>
    <w:rsid w:val="00C07928"/>
    <w:rsid w:val="00C126DC"/>
    <w:rsid w:val="00C15FC0"/>
    <w:rsid w:val="00C2112C"/>
    <w:rsid w:val="00C22838"/>
    <w:rsid w:val="00C33774"/>
    <w:rsid w:val="00C34CCE"/>
    <w:rsid w:val="00C41548"/>
    <w:rsid w:val="00C44C31"/>
    <w:rsid w:val="00C45B1E"/>
    <w:rsid w:val="00C46887"/>
    <w:rsid w:val="00C50D0C"/>
    <w:rsid w:val="00C5200C"/>
    <w:rsid w:val="00C537A4"/>
    <w:rsid w:val="00C56202"/>
    <w:rsid w:val="00C56DE9"/>
    <w:rsid w:val="00C60ADF"/>
    <w:rsid w:val="00C62BAB"/>
    <w:rsid w:val="00C62DF7"/>
    <w:rsid w:val="00C64A2A"/>
    <w:rsid w:val="00C64FF1"/>
    <w:rsid w:val="00C732EE"/>
    <w:rsid w:val="00C7471A"/>
    <w:rsid w:val="00C81C59"/>
    <w:rsid w:val="00C91996"/>
    <w:rsid w:val="00C924BC"/>
    <w:rsid w:val="00C950E9"/>
    <w:rsid w:val="00C95F5B"/>
    <w:rsid w:val="00C95FA4"/>
    <w:rsid w:val="00CA1FF0"/>
    <w:rsid w:val="00CA29C8"/>
    <w:rsid w:val="00CB172E"/>
    <w:rsid w:val="00CB2FA5"/>
    <w:rsid w:val="00CC3FE0"/>
    <w:rsid w:val="00CC6F53"/>
    <w:rsid w:val="00CD0384"/>
    <w:rsid w:val="00CD2300"/>
    <w:rsid w:val="00CD6A28"/>
    <w:rsid w:val="00CE74E3"/>
    <w:rsid w:val="00CF45B4"/>
    <w:rsid w:val="00CF513B"/>
    <w:rsid w:val="00CF616F"/>
    <w:rsid w:val="00D06592"/>
    <w:rsid w:val="00D14DC0"/>
    <w:rsid w:val="00D164D9"/>
    <w:rsid w:val="00D171C7"/>
    <w:rsid w:val="00D22BD4"/>
    <w:rsid w:val="00D236A1"/>
    <w:rsid w:val="00D33E8A"/>
    <w:rsid w:val="00D35252"/>
    <w:rsid w:val="00D41F07"/>
    <w:rsid w:val="00D455EC"/>
    <w:rsid w:val="00D46739"/>
    <w:rsid w:val="00D51D3D"/>
    <w:rsid w:val="00D53C4C"/>
    <w:rsid w:val="00D618AE"/>
    <w:rsid w:val="00D619BF"/>
    <w:rsid w:val="00D72589"/>
    <w:rsid w:val="00D72806"/>
    <w:rsid w:val="00D73046"/>
    <w:rsid w:val="00D81979"/>
    <w:rsid w:val="00D83FE1"/>
    <w:rsid w:val="00D84F9F"/>
    <w:rsid w:val="00D86E02"/>
    <w:rsid w:val="00D876BA"/>
    <w:rsid w:val="00DA6F1C"/>
    <w:rsid w:val="00DA7557"/>
    <w:rsid w:val="00DB645A"/>
    <w:rsid w:val="00DC5B4D"/>
    <w:rsid w:val="00DD3F76"/>
    <w:rsid w:val="00DE0049"/>
    <w:rsid w:val="00DE3481"/>
    <w:rsid w:val="00DE6328"/>
    <w:rsid w:val="00DE70FC"/>
    <w:rsid w:val="00DF2DB8"/>
    <w:rsid w:val="00DF2E91"/>
    <w:rsid w:val="00DF7EC2"/>
    <w:rsid w:val="00E01C37"/>
    <w:rsid w:val="00E01F93"/>
    <w:rsid w:val="00E04485"/>
    <w:rsid w:val="00E11503"/>
    <w:rsid w:val="00E2069E"/>
    <w:rsid w:val="00E26C7C"/>
    <w:rsid w:val="00E27788"/>
    <w:rsid w:val="00E309CF"/>
    <w:rsid w:val="00E32664"/>
    <w:rsid w:val="00E41FBA"/>
    <w:rsid w:val="00E44449"/>
    <w:rsid w:val="00E47A20"/>
    <w:rsid w:val="00E50C8F"/>
    <w:rsid w:val="00E5234A"/>
    <w:rsid w:val="00E55D12"/>
    <w:rsid w:val="00E56C37"/>
    <w:rsid w:val="00E57B7E"/>
    <w:rsid w:val="00E60875"/>
    <w:rsid w:val="00E711ED"/>
    <w:rsid w:val="00E71698"/>
    <w:rsid w:val="00E72610"/>
    <w:rsid w:val="00E746F9"/>
    <w:rsid w:val="00E81587"/>
    <w:rsid w:val="00E81820"/>
    <w:rsid w:val="00E83711"/>
    <w:rsid w:val="00E8550A"/>
    <w:rsid w:val="00EA29EF"/>
    <w:rsid w:val="00EA4385"/>
    <w:rsid w:val="00EA581F"/>
    <w:rsid w:val="00EA7DB8"/>
    <w:rsid w:val="00EB067B"/>
    <w:rsid w:val="00EB214E"/>
    <w:rsid w:val="00EB4466"/>
    <w:rsid w:val="00EB5D52"/>
    <w:rsid w:val="00EE023F"/>
    <w:rsid w:val="00EF0FF7"/>
    <w:rsid w:val="00F112DA"/>
    <w:rsid w:val="00F14164"/>
    <w:rsid w:val="00F20AA9"/>
    <w:rsid w:val="00F22C8C"/>
    <w:rsid w:val="00F30274"/>
    <w:rsid w:val="00F30F06"/>
    <w:rsid w:val="00F33876"/>
    <w:rsid w:val="00F3579E"/>
    <w:rsid w:val="00F37246"/>
    <w:rsid w:val="00F40894"/>
    <w:rsid w:val="00F41E57"/>
    <w:rsid w:val="00F42CAE"/>
    <w:rsid w:val="00F465CF"/>
    <w:rsid w:val="00F467BD"/>
    <w:rsid w:val="00F513F0"/>
    <w:rsid w:val="00F52821"/>
    <w:rsid w:val="00F55066"/>
    <w:rsid w:val="00F62391"/>
    <w:rsid w:val="00F70960"/>
    <w:rsid w:val="00F80EE7"/>
    <w:rsid w:val="00F822D6"/>
    <w:rsid w:val="00F82AEF"/>
    <w:rsid w:val="00F91291"/>
    <w:rsid w:val="00F92404"/>
    <w:rsid w:val="00F945E6"/>
    <w:rsid w:val="00F975B5"/>
    <w:rsid w:val="00FA2EED"/>
    <w:rsid w:val="00FA360F"/>
    <w:rsid w:val="00FA6C02"/>
    <w:rsid w:val="00FB0441"/>
    <w:rsid w:val="00FB0650"/>
    <w:rsid w:val="00FB07CA"/>
    <w:rsid w:val="00FB29E0"/>
    <w:rsid w:val="00FB4E7C"/>
    <w:rsid w:val="00FC12C9"/>
    <w:rsid w:val="00FC747E"/>
    <w:rsid w:val="00FD0089"/>
    <w:rsid w:val="00FE046A"/>
    <w:rsid w:val="00FE1058"/>
    <w:rsid w:val="00FF0657"/>
    <w:rsid w:val="00FF3353"/>
    <w:rsid w:val="00FF3D9B"/>
    <w:rsid w:val="00FF41C3"/>
    <w:rsid w:val="00FF5F71"/>
    <w:rsid w:val="00FF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5A386D"/>
  <w15:chartTrackingRefBased/>
  <w15:docId w15:val="{AD091ADC-6D44-4F20-8F52-2F293F8F4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94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7DB8"/>
  </w:style>
  <w:style w:type="paragraph" w:styleId="Rodap">
    <w:name w:val="footer"/>
    <w:basedOn w:val="Normal"/>
    <w:link w:val="Rodap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7DB8"/>
  </w:style>
  <w:style w:type="paragraph" w:customStyle="1" w:styleId="Default">
    <w:name w:val="Default"/>
    <w:rsid w:val="002760A9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eastAsia="pt-BR"/>
    </w:rPr>
  </w:style>
  <w:style w:type="paragraph" w:customStyle="1" w:styleId="Corpo">
    <w:name w:val="Corpo"/>
    <w:rsid w:val="002760A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2760A9"/>
    <w:pPr>
      <w:spacing w:after="0" w:line="288" w:lineRule="auto"/>
      <w:ind w:firstLine="28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2760A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8C0A1D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4"/>
      <w:szCs w:val="24"/>
      <w:lang w:eastAsia="pt-BR"/>
    </w:rPr>
  </w:style>
  <w:style w:type="paragraph" w:customStyle="1" w:styleId="p1">
    <w:name w:val="p1"/>
    <w:basedOn w:val="Normal"/>
    <w:link w:val="p1Char"/>
    <w:rsid w:val="008C0A1D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1Char">
    <w:name w:val="p1 Char"/>
    <w:link w:val="p1"/>
    <w:locked/>
    <w:rsid w:val="008C0A1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Normal-Giuly">
    <w:name w:val="Normal - Giuly"/>
    <w:basedOn w:val="p1"/>
    <w:uiPriority w:val="99"/>
    <w:qFormat/>
    <w:rsid w:val="008C0A1D"/>
    <w:pPr>
      <w:spacing w:before="0" w:beforeAutospacing="0" w:after="0" w:afterAutospacing="0" w:line="360" w:lineRule="auto"/>
    </w:pPr>
    <w:rPr>
      <w:rFonts w:ascii="Gadugi" w:hAnsi="Gadugi" w:cs="Courier New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4F2B72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F2B72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0D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0D72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B64829"/>
    <w:pPr>
      <w:spacing w:after="0" w:line="240" w:lineRule="auto"/>
    </w:pPr>
  </w:style>
  <w:style w:type="character" w:styleId="MenoPendente">
    <w:name w:val="Unresolved Mention"/>
    <w:basedOn w:val="Fontepargpadro"/>
    <w:uiPriority w:val="99"/>
    <w:semiHidden/>
    <w:unhideWhenUsed/>
    <w:rsid w:val="00A97E55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F30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3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u&#225;rio%20Jean%20Pablo%20Cruz\Advocacia\CLIENTES%20JARAGUA%20DO%20SUL\KIT%20PROCURA&#199;&#195;O%20PJ_v2020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F53D4-48E3-4926-A496-D76FE5C22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KIT PROCURAÇÃO PJ_v2020.dotx</Template>
  <TotalTime>143</TotalTime>
  <Pages>1</Pages>
  <Words>212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</dc:creator>
  <cp:keywords/>
  <dc:description/>
  <cp:lastModifiedBy>Anderson</cp:lastModifiedBy>
  <cp:revision>74</cp:revision>
  <cp:lastPrinted>2022-10-18T14:54:00Z</cp:lastPrinted>
  <dcterms:created xsi:type="dcterms:W3CDTF">2023-08-23T21:54:00Z</dcterms:created>
  <dcterms:modified xsi:type="dcterms:W3CDTF">2023-12-18T13:02:00Z</dcterms:modified>
</cp:coreProperties>
</file>