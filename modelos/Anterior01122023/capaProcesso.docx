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EBAC2" w14:textId="2DAFA22F" w:rsidR="002760A9" w:rsidRPr="00672E94" w:rsidRDefault="00913687" w:rsidP="00913687">
      <w:pPr>
        <w:pStyle w:val="Default"/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u w:val="single"/>
        </w:rPr>
        <w:t>PROCESSO: _________</w:t>
      </w:r>
    </w:p>
    <w:p w14:paraId="66976602" w14:textId="0E3EAD7C" w:rsidR="00DF7EC2" w:rsidRDefault="00DF7EC2" w:rsidP="00DF7EC2">
      <w:pPr>
        <w:pStyle w:val="Default"/>
        <w:jc w:val="both"/>
        <w:rPr>
          <w:rFonts w:asciiTheme="majorHAnsi" w:hAnsiTheme="majorHAnsi" w:cstheme="majorHAnsi"/>
          <w:b/>
        </w:rPr>
      </w:pPr>
    </w:p>
    <w:tbl>
      <w:tblPr>
        <w:tblW w:w="110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2172"/>
        <w:gridCol w:w="347"/>
        <w:gridCol w:w="599"/>
        <w:gridCol w:w="4248"/>
      </w:tblGrid>
      <w:tr w:rsidR="00A00AD5" w14:paraId="6ACCEDC7" w14:textId="77777777" w:rsidTr="00A00AD5">
        <w:trPr>
          <w:trHeight w:val="570"/>
        </w:trPr>
        <w:tc>
          <w:tcPr>
            <w:tcW w:w="6195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D9ACC2" w14:textId="77566049" w:rsidR="00A00AD5" w:rsidRDefault="00A00AD5">
            <w:r>
              <w:t xml:space="preserve">Nome: </w:t>
            </w:r>
            <w:r w:rsidR="000B6A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{{nome}}</w:t>
            </w:r>
          </w:p>
        </w:tc>
        <w:tc>
          <w:tcPr>
            <w:tcW w:w="484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6CC55EA6" w14:textId="4BAF6387" w:rsidR="00A00AD5" w:rsidRDefault="00A00AD5">
            <w:r>
              <w:t xml:space="preserve">Nacionalidade: </w:t>
            </w:r>
            <w:r w:rsidR="000B6A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{{nacionalidade}}</w:t>
            </w:r>
          </w:p>
        </w:tc>
      </w:tr>
      <w:tr w:rsidR="00502EEB" w14:paraId="1B58BBA0" w14:textId="77777777" w:rsidTr="00A00AD5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B8F4E" w14:textId="486A3887" w:rsidR="00502EEB" w:rsidRDefault="00BB530C">
            <w:r>
              <w:t xml:space="preserve">Estado Civil: </w:t>
            </w:r>
            <w:r w:rsidR="00502EEB" w:rsidRPr="003F3EE8">
              <w:rPr>
                <w:b/>
                <w:bCs/>
              </w:rPr>
              <w:t>{{estadoCivil}}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5729C" w14:textId="43438900" w:rsidR="00502EEB" w:rsidRDefault="00665EE6">
            <w:r>
              <w:t xml:space="preserve">Profissão: </w:t>
            </w:r>
            <w:r w:rsidRPr="003F3EE8">
              <w:rPr>
                <w:b/>
                <w:bCs/>
              </w:rPr>
              <w:t>{{profissao}}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14:paraId="130AAB42" w14:textId="500A47FD" w:rsidR="00502EEB" w:rsidRDefault="00665EE6">
            <w:r>
              <w:t xml:space="preserve">Fone: </w:t>
            </w:r>
            <w:r w:rsidRPr="003F3EE8">
              <w:rPr>
                <w:b/>
                <w:bCs/>
              </w:rPr>
              <w:t>{{fone}}</w:t>
            </w:r>
          </w:p>
        </w:tc>
      </w:tr>
      <w:tr w:rsidR="00A00AD5" w14:paraId="760FAE52" w14:textId="77777777" w:rsidTr="00A00AD5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72695BCD" w14:textId="4F864BAB" w:rsidR="00A00AD5" w:rsidRDefault="00A00AD5">
            <w:r>
              <w:t xml:space="preserve">Nº CPF: </w:t>
            </w:r>
            <w:r w:rsidR="000B6A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{{cpf}}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4EF3B265" w14:textId="5523BC89" w:rsidR="00A00AD5" w:rsidRDefault="00A00AD5">
            <w:r>
              <w:t xml:space="preserve">Nº RG: </w:t>
            </w:r>
            <w:r w:rsidR="000B6A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{{rg}}</w:t>
            </w:r>
          </w:p>
        </w:tc>
      </w:tr>
      <w:tr w:rsidR="00A00AD5" w14:paraId="4A23BA6F" w14:textId="77777777" w:rsidTr="00A00AD5">
        <w:trPr>
          <w:trHeight w:val="570"/>
        </w:trPr>
        <w:tc>
          <w:tcPr>
            <w:tcW w:w="11042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29F73A1" w14:textId="17FAF93C" w:rsidR="00A00AD5" w:rsidRDefault="00A00AD5">
            <w:r>
              <w:t xml:space="preserve">Endereço: </w:t>
            </w:r>
            <w:r w:rsidR="000B6A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{{endereco}}</w:t>
            </w:r>
          </w:p>
        </w:tc>
      </w:tr>
      <w:tr w:rsidR="00A00AD5" w14:paraId="5D008A54" w14:textId="77777777" w:rsidTr="00A00AD5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B41116" w14:textId="60FBB453" w:rsidR="00A00AD5" w:rsidRDefault="00A00AD5">
            <w:r>
              <w:t xml:space="preserve">Bairro: </w:t>
            </w:r>
            <w:r w:rsidR="000B6A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{{bairro}}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004DE3" w14:textId="3E3B00BE" w:rsidR="00A00AD5" w:rsidRDefault="00A00AD5">
            <w:r>
              <w:t xml:space="preserve">CEP: </w:t>
            </w:r>
            <w:r w:rsidR="000B6A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{{cep}}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0B8CF96" w14:textId="271E0566" w:rsidR="00A00AD5" w:rsidRDefault="00A00AD5">
            <w:r>
              <w:t xml:space="preserve">CIDADE: </w:t>
            </w:r>
            <w:r w:rsidR="000B6A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{{cidade}}</w:t>
            </w:r>
          </w:p>
        </w:tc>
      </w:tr>
      <w:tr w:rsidR="00A00AD5" w14:paraId="1BE5D073" w14:textId="77777777" w:rsidTr="00A00AD5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78C79460" w14:textId="7FB6A08E" w:rsidR="00A00AD5" w:rsidRDefault="00A00AD5">
            <w:r>
              <w:t xml:space="preserve">Estado: </w:t>
            </w:r>
            <w:r w:rsidR="000B6A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{{estado}}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1B941B3E" w14:textId="6F9D8A5A" w:rsidR="00A00AD5" w:rsidRDefault="006001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36C09">
              <w:rPr>
                <w:rFonts w:ascii="Calibri" w:eastAsia="Times New Roman" w:hAnsi="Calibri" w:cs="Calibri"/>
                <w:color w:val="000000"/>
                <w:lang w:eastAsia="pt-BR"/>
              </w:rPr>
              <w:t>Data de Nascimento: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{{data_nascimento}} </w:t>
            </w:r>
          </w:p>
        </w:tc>
      </w:tr>
    </w:tbl>
    <w:p w14:paraId="59D46B99" w14:textId="5C75C8C5" w:rsidR="00754802" w:rsidRDefault="00754802" w:rsidP="00D171C7">
      <w:pPr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W w:w="4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20"/>
        <w:gridCol w:w="1320"/>
      </w:tblGrid>
      <w:tr w:rsidR="008D36A7" w:rsidRPr="008D36A7" w14:paraId="521C9D62" w14:textId="77777777" w:rsidTr="008D36A7">
        <w:trPr>
          <w:trHeight w:val="30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5BE1F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DOCUMENTOS PESSOAIS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B8B52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D36A7" w:rsidRPr="00600127" w14:paraId="7F9F428C" w14:textId="77777777" w:rsidTr="008D36A7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E9537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RG ou CNH: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F25F0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D36A7" w:rsidRPr="008D36A7" w14:paraId="16BD0F08" w14:textId="77777777" w:rsidTr="008D36A7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8F750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CPF: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474AF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D36A7" w:rsidRPr="008D36A7" w14:paraId="4DDB4387" w14:textId="77777777" w:rsidTr="008D36A7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654E2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Comprovante de Residência: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35E09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D36A7" w:rsidRPr="008D36A7" w14:paraId="454D9ED3" w14:textId="77777777" w:rsidTr="008D36A7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A7E16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40F58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D36A7" w:rsidRPr="008D36A7" w14:paraId="26259FB3" w14:textId="77777777" w:rsidTr="008D36A7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2E828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INSS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128C3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D36A7" w:rsidRPr="008D36A7" w14:paraId="78242E95" w14:textId="77777777" w:rsidTr="008D36A7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C6E39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CNIS: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D2C2B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D36A7" w:rsidRPr="008D36A7" w14:paraId="2E068D54" w14:textId="77777777" w:rsidTr="008D36A7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BF67A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CTPS: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B72FA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D36A7" w:rsidRPr="008D36A7" w14:paraId="78145E39" w14:textId="77777777" w:rsidTr="008D36A7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8A54F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Extrato de Benefício: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AA0B6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D36A7" w:rsidRPr="008D36A7" w14:paraId="67ED350B" w14:textId="77777777" w:rsidTr="008D36A7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FB76E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Laudo Médico INSS: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CC138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D36A7" w:rsidRPr="008D36A7" w14:paraId="1A0E4450" w14:textId="77777777" w:rsidTr="008D36A7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8CD93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Cópia ADM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34D6D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D36A7" w:rsidRPr="008D36A7" w14:paraId="47401137" w14:textId="77777777" w:rsidTr="008D36A7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F7240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EDC23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D36A7" w:rsidRPr="008D36A7" w14:paraId="546734CA" w14:textId="77777777" w:rsidTr="008D36A7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15766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DOCUMENTOS MÉDICOS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2DDE4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D36A7" w:rsidRPr="008D36A7" w14:paraId="754ACCEA" w14:textId="77777777" w:rsidTr="008D36A7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115BC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CAT: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B8A71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D36A7" w:rsidRPr="008D36A7" w14:paraId="4ADA60B0" w14:textId="77777777" w:rsidTr="008D36A7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4323B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BO: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7D9C7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D36A7" w:rsidRPr="008D36A7" w14:paraId="7446A977" w14:textId="77777777" w:rsidTr="008D36A7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C1F06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Laudo: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EEFE9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D36A7" w:rsidRPr="008D36A7" w14:paraId="04AC016E" w14:textId="77777777" w:rsidTr="008D36A7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022AE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Raio-X: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F4F25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D36A7" w:rsidRPr="008D36A7" w14:paraId="55EE6729" w14:textId="77777777" w:rsidTr="008D36A7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F9B45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Exames: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49CC1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D36A7" w:rsidRPr="008D36A7" w14:paraId="4E0AF82B" w14:textId="77777777" w:rsidTr="008D36A7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881F0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D9933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D36A7" w:rsidRPr="008D36A7" w14:paraId="34CA52D5" w14:textId="77777777" w:rsidTr="008D36A7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F5DC5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DADOS ACIDENTE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D015E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D36A7" w:rsidRPr="008D36A7" w14:paraId="3C0DD45C" w14:textId="77777777" w:rsidTr="008D36A7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88D7E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Espécie do Acidente: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90BFE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D36A7" w:rsidRPr="008D36A7" w14:paraId="4DE5A900" w14:textId="77777777" w:rsidTr="008D36A7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89307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Data Acidente: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D69ED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4A7E16BC" w14:textId="77777777" w:rsidR="00913687" w:rsidRDefault="00913687" w:rsidP="00D171C7">
      <w:pPr>
        <w:jc w:val="both"/>
        <w:rPr>
          <w:rFonts w:asciiTheme="majorHAnsi" w:hAnsiTheme="majorHAnsi" w:cstheme="majorHAnsi"/>
          <w:b/>
        </w:rPr>
      </w:pPr>
    </w:p>
    <w:sectPr w:rsidR="00913687" w:rsidSect="00FF0657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567" w:right="1134" w:bottom="1134" w:left="567" w:header="1191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C9020" w14:textId="77777777" w:rsidR="008C7289" w:rsidRDefault="008C7289" w:rsidP="00EA7DB8">
      <w:pPr>
        <w:spacing w:after="0" w:line="240" w:lineRule="auto"/>
      </w:pPr>
      <w:r>
        <w:separator/>
      </w:r>
    </w:p>
  </w:endnote>
  <w:endnote w:type="continuationSeparator" w:id="0">
    <w:p w14:paraId="3A01925D" w14:textId="77777777" w:rsidR="008C7289" w:rsidRDefault="008C7289" w:rsidP="00EA7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42911" w14:textId="7A46D6BC" w:rsidR="006C13E0" w:rsidRDefault="006C13E0" w:rsidP="00726C75">
    <w:pPr>
      <w:pStyle w:val="Rodap"/>
      <w:jc w:val="center"/>
      <w:rPr>
        <w:color w:val="00364C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BFFAE" w14:textId="77777777" w:rsidR="008C7289" w:rsidRDefault="008C7289" w:rsidP="00EA7DB8">
      <w:pPr>
        <w:spacing w:after="0" w:line="240" w:lineRule="auto"/>
      </w:pPr>
      <w:r>
        <w:separator/>
      </w:r>
    </w:p>
  </w:footnote>
  <w:footnote w:type="continuationSeparator" w:id="0">
    <w:p w14:paraId="670EFF96" w14:textId="77777777" w:rsidR="008C7289" w:rsidRDefault="008C7289" w:rsidP="00EA7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8B930" w14:textId="77777777" w:rsidR="00EA7DB8" w:rsidRDefault="00000000">
    <w:pPr>
      <w:pStyle w:val="Cabealho"/>
    </w:pPr>
    <w:r>
      <w:rPr>
        <w:noProof/>
      </w:rPr>
      <w:pict w14:anchorId="6D443A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2" o:spid="_x0000_s1029" type="#_x0000_t75" style="position:absolute;margin-left:0;margin-top:0;width:276.75pt;height:308.25pt;z-index:-251656192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DF9DE" w14:textId="02BBD0D3" w:rsidR="00EA7DB8" w:rsidRDefault="00EA7DB8" w:rsidP="00913687">
    <w:pPr>
      <w:pStyle w:val="Cabealh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F64D8" w14:textId="77777777" w:rsidR="00EA7DB8" w:rsidRDefault="00000000">
    <w:pPr>
      <w:pStyle w:val="Cabealho"/>
    </w:pPr>
    <w:r>
      <w:rPr>
        <w:noProof/>
      </w:rPr>
      <w:pict w14:anchorId="3EEC2F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1" o:spid="_x0000_s1028" type="#_x0000_t75" style="position:absolute;margin-left:0;margin-top:0;width:276.75pt;height:308.25pt;z-index:-251657216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0A9"/>
    <w:rsid w:val="000010DE"/>
    <w:rsid w:val="00001849"/>
    <w:rsid w:val="0000223E"/>
    <w:rsid w:val="000022F4"/>
    <w:rsid w:val="00003BB8"/>
    <w:rsid w:val="00007BC2"/>
    <w:rsid w:val="00015771"/>
    <w:rsid w:val="000163F0"/>
    <w:rsid w:val="0002799B"/>
    <w:rsid w:val="000312F1"/>
    <w:rsid w:val="00031CD3"/>
    <w:rsid w:val="00033879"/>
    <w:rsid w:val="000351E4"/>
    <w:rsid w:val="00035217"/>
    <w:rsid w:val="00035BFB"/>
    <w:rsid w:val="000402E8"/>
    <w:rsid w:val="00041340"/>
    <w:rsid w:val="00052CCE"/>
    <w:rsid w:val="000560D4"/>
    <w:rsid w:val="00056D53"/>
    <w:rsid w:val="0006054D"/>
    <w:rsid w:val="00061B53"/>
    <w:rsid w:val="000648FB"/>
    <w:rsid w:val="0006699E"/>
    <w:rsid w:val="00082551"/>
    <w:rsid w:val="00084448"/>
    <w:rsid w:val="00096BAB"/>
    <w:rsid w:val="000A4352"/>
    <w:rsid w:val="000A6581"/>
    <w:rsid w:val="000A7998"/>
    <w:rsid w:val="000B47F2"/>
    <w:rsid w:val="000B5584"/>
    <w:rsid w:val="000B6A2B"/>
    <w:rsid w:val="000C0307"/>
    <w:rsid w:val="000C4779"/>
    <w:rsid w:val="000C640D"/>
    <w:rsid w:val="000D29EF"/>
    <w:rsid w:val="000E4C8D"/>
    <w:rsid w:val="000E7FBB"/>
    <w:rsid w:val="000F72CB"/>
    <w:rsid w:val="0010257F"/>
    <w:rsid w:val="0011419B"/>
    <w:rsid w:val="001203A7"/>
    <w:rsid w:val="001205C3"/>
    <w:rsid w:val="00126C05"/>
    <w:rsid w:val="00133658"/>
    <w:rsid w:val="00140E30"/>
    <w:rsid w:val="00152CD6"/>
    <w:rsid w:val="001548FD"/>
    <w:rsid w:val="00160C70"/>
    <w:rsid w:val="001656CE"/>
    <w:rsid w:val="00170D09"/>
    <w:rsid w:val="00172845"/>
    <w:rsid w:val="00173AE2"/>
    <w:rsid w:val="001826EC"/>
    <w:rsid w:val="00192645"/>
    <w:rsid w:val="001A3638"/>
    <w:rsid w:val="001B5679"/>
    <w:rsid w:val="001B7CAA"/>
    <w:rsid w:val="001C0DC9"/>
    <w:rsid w:val="001C6B3C"/>
    <w:rsid w:val="001C6C14"/>
    <w:rsid w:val="001D1037"/>
    <w:rsid w:val="001D2649"/>
    <w:rsid w:val="001E0B1C"/>
    <w:rsid w:val="001E1DFC"/>
    <w:rsid w:val="001E74B5"/>
    <w:rsid w:val="001F12AA"/>
    <w:rsid w:val="001F708F"/>
    <w:rsid w:val="00213C65"/>
    <w:rsid w:val="00213F2A"/>
    <w:rsid w:val="00227C68"/>
    <w:rsid w:val="0023036E"/>
    <w:rsid w:val="00230786"/>
    <w:rsid w:val="00231AE3"/>
    <w:rsid w:val="0023225E"/>
    <w:rsid w:val="00242317"/>
    <w:rsid w:val="002601E0"/>
    <w:rsid w:val="002608D8"/>
    <w:rsid w:val="00273AF5"/>
    <w:rsid w:val="00274A65"/>
    <w:rsid w:val="002760A9"/>
    <w:rsid w:val="00277D11"/>
    <w:rsid w:val="0028139D"/>
    <w:rsid w:val="00285F7A"/>
    <w:rsid w:val="00290AC3"/>
    <w:rsid w:val="00294B13"/>
    <w:rsid w:val="002A1019"/>
    <w:rsid w:val="002A1D35"/>
    <w:rsid w:val="002A7A28"/>
    <w:rsid w:val="002B2A89"/>
    <w:rsid w:val="002B3814"/>
    <w:rsid w:val="002B3ED9"/>
    <w:rsid w:val="002C2CA7"/>
    <w:rsid w:val="002C4B06"/>
    <w:rsid w:val="002E39BD"/>
    <w:rsid w:val="002E5369"/>
    <w:rsid w:val="002F373F"/>
    <w:rsid w:val="002F4F31"/>
    <w:rsid w:val="00303FA2"/>
    <w:rsid w:val="00307564"/>
    <w:rsid w:val="003108E4"/>
    <w:rsid w:val="00313F2F"/>
    <w:rsid w:val="00321C63"/>
    <w:rsid w:val="00323715"/>
    <w:rsid w:val="00334997"/>
    <w:rsid w:val="003359ED"/>
    <w:rsid w:val="00335F2E"/>
    <w:rsid w:val="0034151D"/>
    <w:rsid w:val="00344E57"/>
    <w:rsid w:val="003501D2"/>
    <w:rsid w:val="003516FA"/>
    <w:rsid w:val="00353916"/>
    <w:rsid w:val="00365822"/>
    <w:rsid w:val="00374168"/>
    <w:rsid w:val="00381690"/>
    <w:rsid w:val="003822E4"/>
    <w:rsid w:val="003A039C"/>
    <w:rsid w:val="003A37A7"/>
    <w:rsid w:val="003A4F24"/>
    <w:rsid w:val="003B2491"/>
    <w:rsid w:val="003B4FF5"/>
    <w:rsid w:val="003B6A2A"/>
    <w:rsid w:val="003D43B6"/>
    <w:rsid w:val="003E156C"/>
    <w:rsid w:val="003F2018"/>
    <w:rsid w:val="003F3EE8"/>
    <w:rsid w:val="00402D1B"/>
    <w:rsid w:val="00416483"/>
    <w:rsid w:val="00416840"/>
    <w:rsid w:val="004176B1"/>
    <w:rsid w:val="00421B4F"/>
    <w:rsid w:val="0042208D"/>
    <w:rsid w:val="0042621F"/>
    <w:rsid w:val="00434AC2"/>
    <w:rsid w:val="00443DDB"/>
    <w:rsid w:val="00445DE3"/>
    <w:rsid w:val="00446253"/>
    <w:rsid w:val="004479D5"/>
    <w:rsid w:val="0046000D"/>
    <w:rsid w:val="00460F3F"/>
    <w:rsid w:val="00490261"/>
    <w:rsid w:val="00492853"/>
    <w:rsid w:val="0049359F"/>
    <w:rsid w:val="004939F9"/>
    <w:rsid w:val="004963B4"/>
    <w:rsid w:val="004A6012"/>
    <w:rsid w:val="004A60BB"/>
    <w:rsid w:val="004A75AE"/>
    <w:rsid w:val="004A7F3B"/>
    <w:rsid w:val="004B4F91"/>
    <w:rsid w:val="004C1CA6"/>
    <w:rsid w:val="004C3377"/>
    <w:rsid w:val="004C349D"/>
    <w:rsid w:val="004C446E"/>
    <w:rsid w:val="004C5CE5"/>
    <w:rsid w:val="004D3E60"/>
    <w:rsid w:val="004D6513"/>
    <w:rsid w:val="004E00ED"/>
    <w:rsid w:val="004E31F6"/>
    <w:rsid w:val="004F2B72"/>
    <w:rsid w:val="004F5C46"/>
    <w:rsid w:val="00500BE3"/>
    <w:rsid w:val="00502EEB"/>
    <w:rsid w:val="00520D72"/>
    <w:rsid w:val="005247B7"/>
    <w:rsid w:val="00525D40"/>
    <w:rsid w:val="00532149"/>
    <w:rsid w:val="00540BF3"/>
    <w:rsid w:val="00544B84"/>
    <w:rsid w:val="00554EFA"/>
    <w:rsid w:val="00556319"/>
    <w:rsid w:val="00566E7D"/>
    <w:rsid w:val="005710D7"/>
    <w:rsid w:val="00577375"/>
    <w:rsid w:val="005827B9"/>
    <w:rsid w:val="00597CF3"/>
    <w:rsid w:val="005A4A07"/>
    <w:rsid w:val="005B11C7"/>
    <w:rsid w:val="005C233E"/>
    <w:rsid w:val="005D5769"/>
    <w:rsid w:val="005D583E"/>
    <w:rsid w:val="005D5F55"/>
    <w:rsid w:val="005D6D8A"/>
    <w:rsid w:val="005E0B93"/>
    <w:rsid w:val="005E4A02"/>
    <w:rsid w:val="005F074F"/>
    <w:rsid w:val="005F33B9"/>
    <w:rsid w:val="00600127"/>
    <w:rsid w:val="0060052B"/>
    <w:rsid w:val="00604374"/>
    <w:rsid w:val="00606866"/>
    <w:rsid w:val="00613623"/>
    <w:rsid w:val="00640D86"/>
    <w:rsid w:val="00644473"/>
    <w:rsid w:val="00646D51"/>
    <w:rsid w:val="00651C7C"/>
    <w:rsid w:val="00654492"/>
    <w:rsid w:val="00660E2F"/>
    <w:rsid w:val="00661221"/>
    <w:rsid w:val="00661BF8"/>
    <w:rsid w:val="00662981"/>
    <w:rsid w:val="00665982"/>
    <w:rsid w:val="00665EE6"/>
    <w:rsid w:val="006720EE"/>
    <w:rsid w:val="00672E94"/>
    <w:rsid w:val="00674828"/>
    <w:rsid w:val="0067702A"/>
    <w:rsid w:val="00677432"/>
    <w:rsid w:val="0068175D"/>
    <w:rsid w:val="006A1BB2"/>
    <w:rsid w:val="006A5CE5"/>
    <w:rsid w:val="006A6A1D"/>
    <w:rsid w:val="006A6B4D"/>
    <w:rsid w:val="006C13E0"/>
    <w:rsid w:val="006C24A3"/>
    <w:rsid w:val="006C3CCC"/>
    <w:rsid w:val="006C475D"/>
    <w:rsid w:val="006D0C44"/>
    <w:rsid w:val="006D6CE9"/>
    <w:rsid w:val="006E3B14"/>
    <w:rsid w:val="006E5F65"/>
    <w:rsid w:val="006E6B41"/>
    <w:rsid w:val="006F2402"/>
    <w:rsid w:val="006F3F81"/>
    <w:rsid w:val="00701CC6"/>
    <w:rsid w:val="007209D0"/>
    <w:rsid w:val="00726C75"/>
    <w:rsid w:val="007270CD"/>
    <w:rsid w:val="00746E95"/>
    <w:rsid w:val="007506D1"/>
    <w:rsid w:val="00754802"/>
    <w:rsid w:val="00754D08"/>
    <w:rsid w:val="00754FB1"/>
    <w:rsid w:val="007550E2"/>
    <w:rsid w:val="0075595E"/>
    <w:rsid w:val="00762BCE"/>
    <w:rsid w:val="00774674"/>
    <w:rsid w:val="00783B7D"/>
    <w:rsid w:val="007931B0"/>
    <w:rsid w:val="00796705"/>
    <w:rsid w:val="007A3BC0"/>
    <w:rsid w:val="007A6C1D"/>
    <w:rsid w:val="007A74CA"/>
    <w:rsid w:val="007B126D"/>
    <w:rsid w:val="007B185F"/>
    <w:rsid w:val="007B2144"/>
    <w:rsid w:val="007B48AE"/>
    <w:rsid w:val="007C246B"/>
    <w:rsid w:val="007D0A8D"/>
    <w:rsid w:val="007D0C2E"/>
    <w:rsid w:val="007D114A"/>
    <w:rsid w:val="007D1AB8"/>
    <w:rsid w:val="007E26FD"/>
    <w:rsid w:val="007E62C1"/>
    <w:rsid w:val="00800522"/>
    <w:rsid w:val="008065DC"/>
    <w:rsid w:val="00811B7B"/>
    <w:rsid w:val="00816505"/>
    <w:rsid w:val="0082205D"/>
    <w:rsid w:val="008303F5"/>
    <w:rsid w:val="00841018"/>
    <w:rsid w:val="00841F01"/>
    <w:rsid w:val="00843765"/>
    <w:rsid w:val="00844075"/>
    <w:rsid w:val="008548E6"/>
    <w:rsid w:val="008552D2"/>
    <w:rsid w:val="00856DF4"/>
    <w:rsid w:val="00860782"/>
    <w:rsid w:val="0086180A"/>
    <w:rsid w:val="0086469C"/>
    <w:rsid w:val="008661A0"/>
    <w:rsid w:val="00866834"/>
    <w:rsid w:val="00866F82"/>
    <w:rsid w:val="00872199"/>
    <w:rsid w:val="0087610D"/>
    <w:rsid w:val="008766A1"/>
    <w:rsid w:val="00876910"/>
    <w:rsid w:val="00883CBD"/>
    <w:rsid w:val="00897535"/>
    <w:rsid w:val="008977C0"/>
    <w:rsid w:val="008A6C67"/>
    <w:rsid w:val="008B2B1C"/>
    <w:rsid w:val="008B3548"/>
    <w:rsid w:val="008B411E"/>
    <w:rsid w:val="008B5979"/>
    <w:rsid w:val="008B6461"/>
    <w:rsid w:val="008C0A1D"/>
    <w:rsid w:val="008C7289"/>
    <w:rsid w:val="008D36A7"/>
    <w:rsid w:val="008D4067"/>
    <w:rsid w:val="008D4EB9"/>
    <w:rsid w:val="008D5835"/>
    <w:rsid w:val="008E0BFE"/>
    <w:rsid w:val="008E5458"/>
    <w:rsid w:val="008F3902"/>
    <w:rsid w:val="008F44BA"/>
    <w:rsid w:val="008F7BCA"/>
    <w:rsid w:val="00906CF5"/>
    <w:rsid w:val="00910035"/>
    <w:rsid w:val="009100C2"/>
    <w:rsid w:val="00910729"/>
    <w:rsid w:val="00910F60"/>
    <w:rsid w:val="0091338E"/>
    <w:rsid w:val="00913687"/>
    <w:rsid w:val="00920466"/>
    <w:rsid w:val="00926A66"/>
    <w:rsid w:val="00926D8B"/>
    <w:rsid w:val="00930BE3"/>
    <w:rsid w:val="00931758"/>
    <w:rsid w:val="00936C09"/>
    <w:rsid w:val="009401C6"/>
    <w:rsid w:val="00945D5A"/>
    <w:rsid w:val="009541F4"/>
    <w:rsid w:val="009632AB"/>
    <w:rsid w:val="009633B7"/>
    <w:rsid w:val="009659DD"/>
    <w:rsid w:val="00965D6E"/>
    <w:rsid w:val="0097012A"/>
    <w:rsid w:val="00981522"/>
    <w:rsid w:val="00984932"/>
    <w:rsid w:val="00990446"/>
    <w:rsid w:val="00993F55"/>
    <w:rsid w:val="00994467"/>
    <w:rsid w:val="009A58E2"/>
    <w:rsid w:val="009A5E09"/>
    <w:rsid w:val="009A7A73"/>
    <w:rsid w:val="009B0739"/>
    <w:rsid w:val="009B3AAD"/>
    <w:rsid w:val="009C0497"/>
    <w:rsid w:val="009C2E7D"/>
    <w:rsid w:val="009C5B80"/>
    <w:rsid w:val="009D0CC6"/>
    <w:rsid w:val="009E1FC0"/>
    <w:rsid w:val="009F1447"/>
    <w:rsid w:val="009F1B54"/>
    <w:rsid w:val="009F3F0A"/>
    <w:rsid w:val="00A00AD5"/>
    <w:rsid w:val="00A0643B"/>
    <w:rsid w:val="00A132C8"/>
    <w:rsid w:val="00A176B5"/>
    <w:rsid w:val="00A238CF"/>
    <w:rsid w:val="00A2623F"/>
    <w:rsid w:val="00A308B2"/>
    <w:rsid w:val="00A30BBB"/>
    <w:rsid w:val="00A317BD"/>
    <w:rsid w:val="00A35586"/>
    <w:rsid w:val="00A36648"/>
    <w:rsid w:val="00A42A93"/>
    <w:rsid w:val="00A52816"/>
    <w:rsid w:val="00A54814"/>
    <w:rsid w:val="00A637AB"/>
    <w:rsid w:val="00A66575"/>
    <w:rsid w:val="00A67ED0"/>
    <w:rsid w:val="00A7127D"/>
    <w:rsid w:val="00A71318"/>
    <w:rsid w:val="00A73CB6"/>
    <w:rsid w:val="00A837D0"/>
    <w:rsid w:val="00A900A1"/>
    <w:rsid w:val="00A917F3"/>
    <w:rsid w:val="00A93F42"/>
    <w:rsid w:val="00A97E55"/>
    <w:rsid w:val="00AA226C"/>
    <w:rsid w:val="00AA243C"/>
    <w:rsid w:val="00AA7383"/>
    <w:rsid w:val="00AC054B"/>
    <w:rsid w:val="00AC4C4D"/>
    <w:rsid w:val="00AD0138"/>
    <w:rsid w:val="00AD79EE"/>
    <w:rsid w:val="00AE21BA"/>
    <w:rsid w:val="00AE452C"/>
    <w:rsid w:val="00B0674E"/>
    <w:rsid w:val="00B06C93"/>
    <w:rsid w:val="00B119D5"/>
    <w:rsid w:val="00B21125"/>
    <w:rsid w:val="00B21662"/>
    <w:rsid w:val="00B336F3"/>
    <w:rsid w:val="00B3790C"/>
    <w:rsid w:val="00B37C91"/>
    <w:rsid w:val="00B43D1E"/>
    <w:rsid w:val="00B53FA1"/>
    <w:rsid w:val="00B60636"/>
    <w:rsid w:val="00B63BE0"/>
    <w:rsid w:val="00B64829"/>
    <w:rsid w:val="00B66667"/>
    <w:rsid w:val="00B7052F"/>
    <w:rsid w:val="00B706C1"/>
    <w:rsid w:val="00B7398F"/>
    <w:rsid w:val="00B73E6E"/>
    <w:rsid w:val="00B91799"/>
    <w:rsid w:val="00B91AA2"/>
    <w:rsid w:val="00B94707"/>
    <w:rsid w:val="00BA1A42"/>
    <w:rsid w:val="00BA4457"/>
    <w:rsid w:val="00BB530C"/>
    <w:rsid w:val="00BB55E2"/>
    <w:rsid w:val="00BB5645"/>
    <w:rsid w:val="00BB7F5E"/>
    <w:rsid w:val="00BC09CA"/>
    <w:rsid w:val="00BC4D25"/>
    <w:rsid w:val="00BC585E"/>
    <w:rsid w:val="00BC66F0"/>
    <w:rsid w:val="00BD161A"/>
    <w:rsid w:val="00BD56FC"/>
    <w:rsid w:val="00BD759D"/>
    <w:rsid w:val="00BD7CD1"/>
    <w:rsid w:val="00BE0B92"/>
    <w:rsid w:val="00BE4A8F"/>
    <w:rsid w:val="00BE7C74"/>
    <w:rsid w:val="00BF32A9"/>
    <w:rsid w:val="00C03A8C"/>
    <w:rsid w:val="00C07928"/>
    <w:rsid w:val="00C126DC"/>
    <w:rsid w:val="00C15FC0"/>
    <w:rsid w:val="00C2112C"/>
    <w:rsid w:val="00C22838"/>
    <w:rsid w:val="00C33774"/>
    <w:rsid w:val="00C44C31"/>
    <w:rsid w:val="00C46887"/>
    <w:rsid w:val="00C5200C"/>
    <w:rsid w:val="00C537A4"/>
    <w:rsid w:val="00C56202"/>
    <w:rsid w:val="00C56DE9"/>
    <w:rsid w:val="00C60ADF"/>
    <w:rsid w:val="00C62BAB"/>
    <w:rsid w:val="00C62DF7"/>
    <w:rsid w:val="00C64A2A"/>
    <w:rsid w:val="00C64FF1"/>
    <w:rsid w:val="00C732EE"/>
    <w:rsid w:val="00C7471A"/>
    <w:rsid w:val="00C81C59"/>
    <w:rsid w:val="00C924BC"/>
    <w:rsid w:val="00C950E9"/>
    <w:rsid w:val="00C95F5B"/>
    <w:rsid w:val="00C95FA4"/>
    <w:rsid w:val="00CA1FF0"/>
    <w:rsid w:val="00CA29C8"/>
    <w:rsid w:val="00CB172E"/>
    <w:rsid w:val="00CB2FA5"/>
    <w:rsid w:val="00CD0384"/>
    <w:rsid w:val="00CD2300"/>
    <w:rsid w:val="00CD6A28"/>
    <w:rsid w:val="00CE74E3"/>
    <w:rsid w:val="00CF45B4"/>
    <w:rsid w:val="00CF616F"/>
    <w:rsid w:val="00D06592"/>
    <w:rsid w:val="00D14DC0"/>
    <w:rsid w:val="00D164D9"/>
    <w:rsid w:val="00D171C7"/>
    <w:rsid w:val="00D22BD4"/>
    <w:rsid w:val="00D236A1"/>
    <w:rsid w:val="00D33E8A"/>
    <w:rsid w:val="00D35252"/>
    <w:rsid w:val="00D41F07"/>
    <w:rsid w:val="00D455EC"/>
    <w:rsid w:val="00D46739"/>
    <w:rsid w:val="00D51D3D"/>
    <w:rsid w:val="00D53C4C"/>
    <w:rsid w:val="00D618AE"/>
    <w:rsid w:val="00D619BF"/>
    <w:rsid w:val="00D72589"/>
    <w:rsid w:val="00D72806"/>
    <w:rsid w:val="00D73046"/>
    <w:rsid w:val="00D81979"/>
    <w:rsid w:val="00D83FE1"/>
    <w:rsid w:val="00D84F9F"/>
    <w:rsid w:val="00D86E02"/>
    <w:rsid w:val="00D876BA"/>
    <w:rsid w:val="00DA6F1C"/>
    <w:rsid w:val="00DA7557"/>
    <w:rsid w:val="00DB645A"/>
    <w:rsid w:val="00DC5B4D"/>
    <w:rsid w:val="00DD3F76"/>
    <w:rsid w:val="00DE0049"/>
    <w:rsid w:val="00DE3481"/>
    <w:rsid w:val="00DE6328"/>
    <w:rsid w:val="00DE70FC"/>
    <w:rsid w:val="00DF2DB8"/>
    <w:rsid w:val="00DF2E91"/>
    <w:rsid w:val="00DF7EC2"/>
    <w:rsid w:val="00E01C37"/>
    <w:rsid w:val="00E04485"/>
    <w:rsid w:val="00E11503"/>
    <w:rsid w:val="00E2069E"/>
    <w:rsid w:val="00E26C7C"/>
    <w:rsid w:val="00E309CF"/>
    <w:rsid w:val="00E32664"/>
    <w:rsid w:val="00E41FBA"/>
    <w:rsid w:val="00E44449"/>
    <w:rsid w:val="00E47A20"/>
    <w:rsid w:val="00E50C8F"/>
    <w:rsid w:val="00E5234A"/>
    <w:rsid w:val="00E55D12"/>
    <w:rsid w:val="00E56C37"/>
    <w:rsid w:val="00E60875"/>
    <w:rsid w:val="00E711ED"/>
    <w:rsid w:val="00E71698"/>
    <w:rsid w:val="00E72610"/>
    <w:rsid w:val="00E746F9"/>
    <w:rsid w:val="00E81820"/>
    <w:rsid w:val="00E83711"/>
    <w:rsid w:val="00E8550A"/>
    <w:rsid w:val="00EA29EF"/>
    <w:rsid w:val="00EA4385"/>
    <w:rsid w:val="00EA581F"/>
    <w:rsid w:val="00EA7DB8"/>
    <w:rsid w:val="00EB067B"/>
    <w:rsid w:val="00EB214E"/>
    <w:rsid w:val="00EB4466"/>
    <w:rsid w:val="00EB5D52"/>
    <w:rsid w:val="00EE023F"/>
    <w:rsid w:val="00EF0FF7"/>
    <w:rsid w:val="00F14164"/>
    <w:rsid w:val="00F20AA9"/>
    <w:rsid w:val="00F22C8C"/>
    <w:rsid w:val="00F30F06"/>
    <w:rsid w:val="00F33876"/>
    <w:rsid w:val="00F3579E"/>
    <w:rsid w:val="00F37246"/>
    <w:rsid w:val="00F40894"/>
    <w:rsid w:val="00F41E57"/>
    <w:rsid w:val="00F42CAE"/>
    <w:rsid w:val="00F465CF"/>
    <w:rsid w:val="00F467BD"/>
    <w:rsid w:val="00F513F0"/>
    <w:rsid w:val="00F55066"/>
    <w:rsid w:val="00F62391"/>
    <w:rsid w:val="00F70960"/>
    <w:rsid w:val="00F80EE7"/>
    <w:rsid w:val="00F822D6"/>
    <w:rsid w:val="00F82AEF"/>
    <w:rsid w:val="00F91291"/>
    <w:rsid w:val="00F92404"/>
    <w:rsid w:val="00F945E6"/>
    <w:rsid w:val="00FA2EED"/>
    <w:rsid w:val="00FA360F"/>
    <w:rsid w:val="00FA6C02"/>
    <w:rsid w:val="00FB0441"/>
    <w:rsid w:val="00FB07CA"/>
    <w:rsid w:val="00FB29E0"/>
    <w:rsid w:val="00FB4E7C"/>
    <w:rsid w:val="00FC747E"/>
    <w:rsid w:val="00FD0089"/>
    <w:rsid w:val="00FE046A"/>
    <w:rsid w:val="00FE1058"/>
    <w:rsid w:val="00FF0657"/>
    <w:rsid w:val="00FF3353"/>
    <w:rsid w:val="00FF41C3"/>
    <w:rsid w:val="00FF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5A386D"/>
  <w15:chartTrackingRefBased/>
  <w15:docId w15:val="{AD091ADC-6D44-4F20-8F52-2F293F8F4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94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7DB8"/>
  </w:style>
  <w:style w:type="paragraph" w:styleId="Rodap">
    <w:name w:val="footer"/>
    <w:basedOn w:val="Normal"/>
    <w:link w:val="Rodap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7DB8"/>
  </w:style>
  <w:style w:type="paragraph" w:customStyle="1" w:styleId="Default">
    <w:name w:val="Default"/>
    <w:rsid w:val="002760A9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eastAsia="pt-BR"/>
    </w:rPr>
  </w:style>
  <w:style w:type="paragraph" w:customStyle="1" w:styleId="Corpo">
    <w:name w:val="Corpo"/>
    <w:rsid w:val="002760A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2760A9"/>
    <w:pPr>
      <w:spacing w:after="0" w:line="288" w:lineRule="auto"/>
      <w:ind w:firstLine="28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2760A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8C0A1D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4"/>
      <w:szCs w:val="24"/>
      <w:lang w:eastAsia="pt-BR"/>
    </w:rPr>
  </w:style>
  <w:style w:type="paragraph" w:customStyle="1" w:styleId="p1">
    <w:name w:val="p1"/>
    <w:basedOn w:val="Normal"/>
    <w:link w:val="p1Char"/>
    <w:rsid w:val="008C0A1D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1Char">
    <w:name w:val="p1 Char"/>
    <w:link w:val="p1"/>
    <w:locked/>
    <w:rsid w:val="008C0A1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Normal-Giuly">
    <w:name w:val="Normal - Giuly"/>
    <w:basedOn w:val="p1"/>
    <w:uiPriority w:val="99"/>
    <w:qFormat/>
    <w:rsid w:val="008C0A1D"/>
    <w:pPr>
      <w:spacing w:before="0" w:beforeAutospacing="0" w:after="0" w:afterAutospacing="0" w:line="360" w:lineRule="auto"/>
    </w:pPr>
    <w:rPr>
      <w:rFonts w:ascii="Gadugi" w:hAnsi="Gadugi" w:cs="Courier New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4F2B72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F2B72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0D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0D72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B64829"/>
    <w:pPr>
      <w:spacing w:after="0" w:line="240" w:lineRule="auto"/>
    </w:pPr>
  </w:style>
  <w:style w:type="character" w:styleId="MenoPendente">
    <w:name w:val="Unresolved Mention"/>
    <w:basedOn w:val="Fontepargpadro"/>
    <w:uiPriority w:val="99"/>
    <w:semiHidden/>
    <w:unhideWhenUsed/>
    <w:rsid w:val="00A97E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u&#225;rio%20Jean%20Pablo%20Cruz\Advocacia\CLIENTES%20JARAGUA%20DO%20SUL\KIT%20PROCURA&#199;&#195;O%20PJ_v2020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F53D4-48E3-4926-A496-D76FE5C22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KIT PROCURAÇÃO PJ_v2020.dotx</Template>
  <TotalTime>35</TotalTime>
  <Pages>1</Pages>
  <Words>96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</dc:creator>
  <cp:keywords/>
  <dc:description/>
  <cp:lastModifiedBy>Anderson</cp:lastModifiedBy>
  <cp:revision>24</cp:revision>
  <cp:lastPrinted>2022-10-18T14:54:00Z</cp:lastPrinted>
  <dcterms:created xsi:type="dcterms:W3CDTF">2023-08-23T21:54:00Z</dcterms:created>
  <dcterms:modified xsi:type="dcterms:W3CDTF">2023-10-10T13:17:00Z</dcterms:modified>
</cp:coreProperties>
</file>