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69BFE" w14:textId="77777777" w:rsidR="002760A9" w:rsidRPr="005D583E" w:rsidRDefault="002760A9" w:rsidP="00277D11">
      <w:pPr>
        <w:tabs>
          <w:tab w:val="left" w:pos="1500"/>
          <w:tab w:val="left" w:pos="2124"/>
          <w:tab w:val="left" w:pos="2832"/>
          <w:tab w:val="left" w:pos="5010"/>
        </w:tabs>
        <w:jc w:val="center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</w:rPr>
        <w:t>PROCURAÇÃO</w:t>
      </w:r>
    </w:p>
    <w:p w14:paraId="65BB544F" w14:textId="77777777" w:rsidR="00971C2E" w:rsidRDefault="002760A9" w:rsidP="00971C2E">
      <w:pPr>
        <w:pStyle w:val="Default"/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  <w:sz w:val="22"/>
          <w:szCs w:val="22"/>
        </w:rPr>
        <w:t>OUTORGANTE</w:t>
      </w:r>
      <w:r w:rsidR="00277D11" w:rsidRPr="005D583E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5D583E">
        <w:rPr>
          <w:rFonts w:asciiTheme="majorHAnsi" w:hAnsiTheme="majorHAnsi" w:cstheme="majorHAnsi"/>
          <w:b/>
          <w:sz w:val="22"/>
          <w:szCs w:val="22"/>
        </w:rPr>
        <w:t>(S)</w:t>
      </w:r>
      <w:r w:rsidR="00665982" w:rsidRPr="005D583E">
        <w:rPr>
          <w:rFonts w:asciiTheme="majorHAnsi" w:hAnsiTheme="majorHAnsi" w:cstheme="majorHAnsi"/>
          <w:b/>
          <w:sz w:val="22"/>
          <w:szCs w:val="22"/>
        </w:rPr>
        <w:t>:</w:t>
      </w:r>
      <w:r w:rsidR="00595A82" w:rsidRPr="00595A82">
        <w:rPr>
          <w:rFonts w:asciiTheme="majorHAnsi" w:hAnsiTheme="majorHAnsi" w:cstheme="majorHAnsi"/>
          <w:b/>
        </w:rPr>
        <w:t xml:space="preserve"> </w:t>
      </w:r>
    </w:p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971C2E" w14:paraId="101D8E8E" w14:textId="77777777" w:rsidTr="00366338">
        <w:trPr>
          <w:trHeight w:val="570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9E5069" w14:textId="44353193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Nome: </w:t>
            </w:r>
            <w:r w:rsidR="00986E7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{{nome}}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7A7FB3B1" w14:textId="3E2D7ACA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Nacionalidade: </w:t>
            </w:r>
            <w:r w:rsidR="00986E7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{{nacionalidade}}</w:t>
            </w:r>
          </w:p>
        </w:tc>
      </w:tr>
      <w:tr w:rsidR="009848A9" w14:paraId="171E2B89" w14:textId="77777777" w:rsidTr="00366338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33B290" w14:textId="1632F5EA" w:rsidR="009848A9" w:rsidRDefault="009848A9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 Civil: {{estadoCivil}}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5627E3" w14:textId="7D76679E" w:rsidR="009848A9" w:rsidRDefault="009848A9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Profissão: {{profissao}}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744506AE" w14:textId="46848621" w:rsidR="009848A9" w:rsidRDefault="009848A9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FONE: {{fone}}</w:t>
            </w:r>
          </w:p>
        </w:tc>
      </w:tr>
      <w:tr w:rsidR="00971C2E" w14:paraId="4DC41D45" w14:textId="77777777" w:rsidTr="00366338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678C115C" w14:textId="3B1C55ED" w:rsidR="00971C2E" w:rsidRPr="000121DD" w:rsidRDefault="00971C2E" w:rsidP="00366338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121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Nº CPF: </w:t>
            </w:r>
            <w:r w:rsidR="00986E7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{{cpf}}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382D8CF" w14:textId="25A2A2B3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Nº RG: </w:t>
            </w:r>
            <w:r w:rsidR="00986E7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{{rg}}</w:t>
            </w:r>
          </w:p>
        </w:tc>
      </w:tr>
      <w:tr w:rsidR="00971C2E" w14:paraId="5DA45C06" w14:textId="77777777" w:rsidTr="00366338">
        <w:trPr>
          <w:trHeight w:val="570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77A3B003" w14:textId="1EE1792B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Endereço: </w:t>
            </w:r>
            <w:r w:rsidR="00986E7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{{endereco}}</w:t>
            </w:r>
          </w:p>
        </w:tc>
      </w:tr>
      <w:tr w:rsidR="00971C2E" w14:paraId="5203919E" w14:textId="77777777" w:rsidTr="00366338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6B329E" w14:textId="707490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Bairro: </w:t>
            </w:r>
            <w:r w:rsidR="00986E7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{{bairro}}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81821B" w14:textId="645E158C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CEP: </w:t>
            </w:r>
            <w:r w:rsidR="00986E7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{{cep}}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F69342E" w14:textId="412906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CIDADE: </w:t>
            </w:r>
            <w:r w:rsidR="00986E7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{{cidade}}</w:t>
            </w:r>
          </w:p>
        </w:tc>
      </w:tr>
      <w:tr w:rsidR="00971C2E" w14:paraId="7415C29A" w14:textId="77777777" w:rsidTr="00366338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6DF62A1F" w14:textId="1EF7D23C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Estado: </w:t>
            </w:r>
            <w:r w:rsidR="00986E7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{{estado}}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17BACB4B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Email: </w:t>
            </w:r>
            <w:hyperlink r:id="rId7" w:history="1">
              <w:r w:rsidRPr="008C0F25">
                <w:rPr>
                  <w:rStyle w:val="Hyperlink"/>
                  <w:rFonts w:ascii="Calibri" w:eastAsia="Times New Roman" w:hAnsi="Calibri" w:cs="Calibri"/>
                  <w:b/>
                  <w:bCs/>
                  <w:lang w:eastAsia="pt-BR"/>
                </w:rPr>
                <w:t>jeancruz.adv@gmail.com</w:t>
              </w:r>
            </w:hyperlink>
          </w:p>
        </w:tc>
      </w:tr>
    </w:tbl>
    <w:p w14:paraId="01D77D4B" w14:textId="77777777" w:rsidR="008D3FF6" w:rsidRDefault="008D3FF6" w:rsidP="00971C2E">
      <w:pPr>
        <w:pStyle w:val="Default"/>
        <w:jc w:val="both"/>
        <w:rPr>
          <w:rFonts w:asciiTheme="majorHAnsi" w:hAnsiTheme="majorHAnsi" w:cstheme="majorHAnsi"/>
          <w:b/>
        </w:rPr>
      </w:pPr>
    </w:p>
    <w:p w14:paraId="42EE56BA" w14:textId="77777777" w:rsidR="00D97191" w:rsidRDefault="00D97191" w:rsidP="008D3FF6">
      <w:pPr>
        <w:pStyle w:val="Default"/>
        <w:jc w:val="both"/>
        <w:rPr>
          <w:rFonts w:asciiTheme="majorHAnsi" w:hAnsiTheme="majorHAnsi" w:cstheme="majorHAnsi"/>
          <w:b/>
        </w:rPr>
      </w:pPr>
    </w:p>
    <w:p w14:paraId="4C81E50E" w14:textId="77777777" w:rsidR="00E11503" w:rsidRPr="005D583E" w:rsidRDefault="00E11503" w:rsidP="005D7E66">
      <w:pPr>
        <w:pStyle w:val="Default"/>
        <w:jc w:val="both"/>
        <w:rPr>
          <w:rFonts w:asciiTheme="majorHAnsi" w:hAnsiTheme="majorHAnsi" w:cstheme="majorHAnsi"/>
        </w:rPr>
      </w:pPr>
      <w:r w:rsidRPr="005D583E">
        <w:rPr>
          <w:rFonts w:asciiTheme="majorHAnsi" w:hAnsiTheme="majorHAnsi" w:cstheme="majorHAnsi"/>
          <w:b/>
        </w:rPr>
        <w:t xml:space="preserve">OUTORGADO(S): </w:t>
      </w:r>
      <w:r w:rsidRPr="005D583E">
        <w:rPr>
          <w:rFonts w:asciiTheme="majorHAnsi" w:hAnsiTheme="majorHAnsi" w:cstheme="majorHAnsi"/>
          <w:b/>
          <w:bCs/>
        </w:rPr>
        <w:t>JEAN PABLO CRUZ SOCIEDADE INDIVIDUAL DE ADVOCACIA</w:t>
      </w:r>
      <w:r w:rsidRPr="005D583E">
        <w:rPr>
          <w:rFonts w:asciiTheme="majorHAnsi" w:hAnsiTheme="majorHAnsi" w:cstheme="majorHAnsi"/>
        </w:rPr>
        <w:t xml:space="preserve">, devidamente inscrita no CNPJ 33.927.931/0001-99 e na OAB/SC 4788/2019, com sede na Rua Domingos Rodrigues da Nova, 462, sala 12, Centro, Jaraguá do Sul-SC, CEP 89251-640, representada pelo sócio </w:t>
      </w:r>
      <w:r w:rsidRPr="005D583E">
        <w:rPr>
          <w:rFonts w:asciiTheme="majorHAnsi" w:hAnsiTheme="majorHAnsi" w:cstheme="majorHAnsi"/>
          <w:b/>
        </w:rPr>
        <w:t>JEAN PABLO CRUZ,</w:t>
      </w:r>
      <w:r w:rsidRPr="005D583E">
        <w:rPr>
          <w:rFonts w:asciiTheme="majorHAnsi" w:hAnsiTheme="majorHAnsi" w:cstheme="majorHAnsi"/>
        </w:rPr>
        <w:t xml:space="preserve"> inscrito na OAB/SC sob n. º 39.953-A, contato eletrônico jean@cruzadvocacia.adv.br e pelo advogado </w:t>
      </w:r>
      <w:r w:rsidRPr="005D583E">
        <w:rPr>
          <w:rFonts w:asciiTheme="majorHAnsi" w:hAnsiTheme="majorHAnsi" w:cstheme="majorHAnsi"/>
          <w:b/>
        </w:rPr>
        <w:t>ANDRÉ CLEBER DE MELO</w:t>
      </w:r>
      <w:r w:rsidRPr="005D583E">
        <w:rPr>
          <w:rFonts w:asciiTheme="majorHAnsi" w:hAnsiTheme="majorHAnsi" w:cstheme="majorHAnsi"/>
        </w:rPr>
        <w:t xml:space="preserve">, inscrito na OAB/SC 36.162; e ainda </w:t>
      </w:r>
      <w:r w:rsidR="00541FE5">
        <w:rPr>
          <w:rFonts w:asciiTheme="majorHAnsi" w:hAnsiTheme="majorHAnsi" w:cstheme="majorHAnsi"/>
          <w:b/>
        </w:rPr>
        <w:t>TAINARA KARINE HAAG</w:t>
      </w:r>
      <w:r w:rsidRPr="005D583E">
        <w:rPr>
          <w:rFonts w:asciiTheme="majorHAnsi" w:hAnsiTheme="majorHAnsi" w:cstheme="majorHAnsi"/>
          <w:b/>
        </w:rPr>
        <w:t xml:space="preserve">, </w:t>
      </w:r>
      <w:r w:rsidRPr="005D583E">
        <w:rPr>
          <w:rFonts w:asciiTheme="majorHAnsi" w:hAnsiTheme="majorHAnsi" w:cstheme="majorHAnsi"/>
        </w:rPr>
        <w:t>brasileir</w:t>
      </w:r>
      <w:r w:rsidR="00541FE5">
        <w:rPr>
          <w:rFonts w:asciiTheme="majorHAnsi" w:hAnsiTheme="majorHAnsi" w:cstheme="majorHAnsi"/>
        </w:rPr>
        <w:t>a</w:t>
      </w:r>
      <w:r w:rsidRPr="005D583E">
        <w:rPr>
          <w:rFonts w:asciiTheme="majorHAnsi" w:hAnsiTheme="majorHAnsi" w:cstheme="majorHAnsi"/>
        </w:rPr>
        <w:t xml:space="preserve">, </w:t>
      </w:r>
      <w:r w:rsidR="00541FE5">
        <w:rPr>
          <w:rFonts w:asciiTheme="majorHAnsi" w:hAnsiTheme="majorHAnsi" w:cstheme="majorHAnsi"/>
        </w:rPr>
        <w:t>solteira</w:t>
      </w:r>
      <w:r w:rsidRPr="005D583E">
        <w:rPr>
          <w:rFonts w:asciiTheme="majorHAnsi" w:hAnsiTheme="majorHAnsi" w:cstheme="majorHAnsi"/>
        </w:rPr>
        <w:t xml:space="preserve">, </w:t>
      </w:r>
      <w:r w:rsidR="00B11C03">
        <w:rPr>
          <w:rFonts w:asciiTheme="majorHAnsi" w:hAnsiTheme="majorHAnsi" w:cstheme="majorHAnsi"/>
        </w:rPr>
        <w:t>Supervisor</w:t>
      </w:r>
      <w:r w:rsidRPr="005D583E">
        <w:rPr>
          <w:rFonts w:asciiTheme="majorHAnsi" w:hAnsiTheme="majorHAnsi" w:cstheme="majorHAnsi"/>
        </w:rPr>
        <w:t xml:space="preserve"> administrativo inscrito no CPF nº </w:t>
      </w:r>
      <w:r w:rsidR="00541FE5">
        <w:rPr>
          <w:rFonts w:asciiTheme="majorHAnsi" w:hAnsiTheme="majorHAnsi" w:cstheme="majorHAnsi"/>
        </w:rPr>
        <w:t>050.358.609-90</w:t>
      </w:r>
      <w:r w:rsidRPr="005D583E">
        <w:rPr>
          <w:rFonts w:asciiTheme="majorHAnsi" w:hAnsiTheme="majorHAnsi" w:cstheme="majorHAnsi"/>
        </w:rPr>
        <w:t>, todos com endereço acima mencionado.</w:t>
      </w:r>
    </w:p>
    <w:p w14:paraId="2E3D1F81" w14:textId="77777777" w:rsidR="002760A9" w:rsidRPr="005D583E" w:rsidRDefault="008B6461" w:rsidP="005D583E">
      <w:pPr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</w:rPr>
        <w:t xml:space="preserve">PODERES – </w:t>
      </w:r>
      <w:r w:rsidRPr="005D583E">
        <w:rPr>
          <w:rFonts w:asciiTheme="majorHAnsi" w:eastAsia="Apple SD Gothic Neo" w:hAnsiTheme="majorHAnsi" w:cstheme="majorHAnsi"/>
          <w:bCs/>
          <w:color w:val="000000"/>
          <w:lang w:eastAsia="pt-BR"/>
        </w:rPr>
        <w:t>contratados para elaboração de petições, cálculos e movimentação processual,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 xml:space="preserve"> podendo em qualquer Ju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í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zo, Inst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â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ncia ou Tribunal, defender meus interesses, a quem confiro amplos, gerais e ilimitados poderes para o foro em geral, com a cl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á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usula "</w:t>
      </w:r>
      <w:r w:rsidRPr="005D583E">
        <w:rPr>
          <w:rFonts w:asciiTheme="majorHAnsi" w:eastAsia="Apple SD Gothic Neo" w:hAnsiTheme="majorHAnsi" w:cstheme="majorHAnsi"/>
          <w:i/>
          <w:color w:val="000000"/>
          <w:lang w:eastAsia="pt-BR"/>
        </w:rPr>
        <w:t>ad judicia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", a fim de que possa realizar todos os atos que se fizerem necess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á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rios ao bom e fiel cumprimento deste mandato, inclusive promover quaisquer medidas judiciais ou administrativas, perante qualquer ju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í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zo, inst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â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ncia ou Tribunal, reparti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çã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o p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ú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 xml:space="preserve">blica e 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ó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rg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ã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os da administra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çã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o p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ú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blica,  conferindo, tamb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é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 xml:space="preserve">m, </w:t>
      </w:r>
      <w:r w:rsidRPr="005D583E">
        <w:rPr>
          <w:rFonts w:asciiTheme="majorHAnsi" w:eastAsia="Apple SD Gothic Neo" w:hAnsiTheme="majorHAnsi" w:cstheme="majorHAnsi"/>
          <w:color w:val="000000"/>
          <w:u w:val="single"/>
          <w:lang w:eastAsia="pt-BR"/>
        </w:rPr>
        <w:t>poderes espec</w:t>
      </w:r>
      <w:r w:rsidRPr="005D583E">
        <w:rPr>
          <w:rFonts w:asciiTheme="majorHAnsi" w:eastAsia="Calibri" w:hAnsiTheme="majorHAnsi" w:cstheme="majorHAnsi"/>
          <w:color w:val="000000"/>
          <w:u w:val="single"/>
          <w:lang w:eastAsia="pt-BR"/>
        </w:rPr>
        <w:t>í</w:t>
      </w:r>
      <w:r w:rsidRPr="005D583E">
        <w:rPr>
          <w:rFonts w:asciiTheme="majorHAnsi" w:eastAsia="Apple SD Gothic Neo" w:hAnsiTheme="majorHAnsi" w:cstheme="majorHAnsi"/>
          <w:color w:val="000000"/>
          <w:u w:val="single"/>
          <w:lang w:eastAsia="pt-BR"/>
        </w:rPr>
        <w:t>ficos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 xml:space="preserve"> para </w:t>
      </w:r>
      <w:r w:rsidRPr="005D583E">
        <w:rPr>
          <w:rFonts w:asciiTheme="majorHAnsi" w:eastAsia="Apple SD Gothic Neo" w:hAnsiTheme="majorHAnsi" w:cstheme="majorHAnsi"/>
          <w:bCs/>
          <w:color w:val="000000"/>
          <w:lang w:eastAsia="pt-BR"/>
        </w:rPr>
        <w:t>receber citação, confessar, reconhecer a procedência do pedido, transigir, desistir, renunciar ao direito sobre o qual se funda a ação, receber, dar quitação, firmar compromisso, assinar termo de renúncia de valores excedentes à alçada do JEF, em conformidade com o disposto no art. 105 da Lei 13.105/2015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 xml:space="preserve">, autorizando-o substabelecer o presente com ou sem reserva de poderes se assim lhe convier, </w:t>
      </w:r>
      <w:r w:rsidRPr="005D583E">
        <w:rPr>
          <w:rFonts w:asciiTheme="majorHAnsi" w:eastAsia="Apple SD Gothic Neo" w:hAnsiTheme="majorHAnsi" w:cstheme="majorHAnsi"/>
          <w:bCs/>
          <w:color w:val="000000"/>
          <w:lang w:eastAsia="pt-BR"/>
        </w:rPr>
        <w:t xml:space="preserve">assinar declaração de hipossuficiência econômica </w:t>
      </w:r>
      <w:r w:rsidRPr="005D583E">
        <w:rPr>
          <w:rFonts w:asciiTheme="majorHAnsi" w:eastAsia="Apple SD Gothic Neo" w:hAnsiTheme="majorHAnsi" w:cstheme="majorHAnsi"/>
          <w:bCs/>
          <w:color w:val="000000"/>
          <w:u w:val="single"/>
          <w:lang w:eastAsia="pt-BR"/>
        </w:rPr>
        <w:t>e assinar declaração de isenção de imposto de renda</w:t>
      </w:r>
      <w:r w:rsidRPr="005D583E">
        <w:rPr>
          <w:rFonts w:asciiTheme="majorHAnsi" w:eastAsia="Apple SD Gothic Neo" w:hAnsiTheme="majorHAnsi" w:cstheme="majorHAnsi"/>
          <w:bCs/>
          <w:color w:val="000000"/>
          <w:lang w:eastAsia="pt-BR"/>
        </w:rPr>
        <w:t xml:space="preserve">, </w:t>
      </w:r>
      <w:r w:rsidRPr="005D583E">
        <w:rPr>
          <w:rFonts w:asciiTheme="majorHAnsi" w:hAnsiTheme="majorHAnsi" w:cstheme="majorHAnsi"/>
        </w:rPr>
        <w:t xml:space="preserve">Poderes para </w:t>
      </w:r>
      <w:r w:rsidR="002760A9" w:rsidRPr="005D583E">
        <w:rPr>
          <w:rFonts w:asciiTheme="majorHAnsi" w:hAnsiTheme="majorHAnsi" w:cstheme="majorHAnsi"/>
          <w:b/>
        </w:rPr>
        <w:t>defender seus interesses junto ao INSS (atualização de cadastro, obter código de acesso ao MEU INSS, retirada de extratos, de cópia de processo, de perícia médica, laudos, HISMED, INFBEN, CNIS,</w:t>
      </w:r>
      <w:r w:rsidR="008C0A1D" w:rsidRPr="005D583E">
        <w:rPr>
          <w:rFonts w:asciiTheme="majorHAnsi" w:hAnsiTheme="majorHAnsi" w:cstheme="majorHAnsi"/>
          <w:b/>
        </w:rPr>
        <w:t xml:space="preserve"> CONBAS</w:t>
      </w:r>
      <w:r w:rsidR="002760A9" w:rsidRPr="005D583E">
        <w:rPr>
          <w:rFonts w:asciiTheme="majorHAnsi" w:hAnsiTheme="majorHAnsi" w:cstheme="majorHAnsi"/>
          <w:b/>
        </w:rPr>
        <w:t xml:space="preserve">  e/ou propor ação na Justiça Federal</w:t>
      </w:r>
      <w:r w:rsidR="00C22838" w:rsidRPr="005D583E">
        <w:rPr>
          <w:rFonts w:asciiTheme="majorHAnsi" w:hAnsiTheme="majorHAnsi" w:cstheme="majorHAnsi"/>
        </w:rPr>
        <w:t xml:space="preserve">, </w:t>
      </w:r>
      <w:r w:rsidR="00C22838" w:rsidRPr="005D583E">
        <w:rPr>
          <w:rFonts w:asciiTheme="majorHAnsi" w:hAnsiTheme="majorHAnsi" w:cstheme="majorHAnsi"/>
          <w:b/>
        </w:rPr>
        <w:t>Justiça Estadual</w:t>
      </w:r>
      <w:r w:rsidR="00C22838" w:rsidRPr="005D583E">
        <w:rPr>
          <w:rFonts w:asciiTheme="majorHAnsi" w:hAnsiTheme="majorHAnsi" w:cstheme="majorHAnsi"/>
        </w:rPr>
        <w:t xml:space="preserve">, </w:t>
      </w:r>
      <w:r w:rsidR="00FE1058" w:rsidRPr="005D583E">
        <w:rPr>
          <w:rFonts w:asciiTheme="majorHAnsi" w:hAnsiTheme="majorHAnsi" w:cstheme="majorHAnsi"/>
          <w:b/>
        </w:rPr>
        <w:t>Comum ou trabalhista, Retirar prontuário médico no hospital_____________________________________________________________</w:t>
      </w:r>
      <w:r w:rsidR="00672E94">
        <w:rPr>
          <w:rFonts w:asciiTheme="majorHAnsi" w:hAnsiTheme="majorHAnsi" w:cstheme="majorHAnsi"/>
          <w:b/>
        </w:rPr>
        <w:t>_________________________</w:t>
      </w:r>
      <w:r w:rsidR="00FE1058" w:rsidRPr="005D583E">
        <w:rPr>
          <w:rFonts w:asciiTheme="majorHAnsi" w:hAnsiTheme="majorHAnsi" w:cstheme="majorHAnsi"/>
          <w:b/>
        </w:rPr>
        <w:t>.</w:t>
      </w:r>
    </w:p>
    <w:p w14:paraId="79EE7466" w14:textId="77777777" w:rsidR="008C0A1D" w:rsidRPr="005D583E" w:rsidRDefault="008C0A1D" w:rsidP="009A5E09">
      <w:pPr>
        <w:tabs>
          <w:tab w:val="left" w:pos="5175"/>
        </w:tabs>
        <w:jc w:val="both"/>
        <w:rPr>
          <w:rFonts w:asciiTheme="majorHAnsi" w:hAnsiTheme="majorHAnsi" w:cstheme="majorHAnsi"/>
          <w:b/>
        </w:rPr>
      </w:pPr>
    </w:p>
    <w:p w14:paraId="4BF45368" w14:textId="064DC3E4" w:rsidR="002760A9" w:rsidRPr="005D583E" w:rsidRDefault="002760A9" w:rsidP="002760A9">
      <w:pPr>
        <w:jc w:val="center"/>
        <w:rPr>
          <w:rFonts w:asciiTheme="majorHAnsi" w:hAnsiTheme="majorHAnsi" w:cstheme="majorHAnsi"/>
        </w:rPr>
      </w:pPr>
      <w:r w:rsidRPr="005D583E">
        <w:rPr>
          <w:rFonts w:asciiTheme="majorHAnsi" w:hAnsiTheme="majorHAnsi" w:cstheme="majorHAnsi"/>
        </w:rPr>
        <w:t>Jaraguá do Sul - SC,</w:t>
      </w:r>
      <w:r w:rsidR="00986E7C">
        <w:rPr>
          <w:rFonts w:asciiTheme="majorHAnsi" w:hAnsiTheme="majorHAnsi" w:cstheme="majorHAnsi"/>
        </w:rPr>
        <w:t xml:space="preserve"> {{data}}</w:t>
      </w:r>
      <w:r w:rsidRPr="005D583E">
        <w:rPr>
          <w:rFonts w:asciiTheme="majorHAnsi" w:hAnsiTheme="majorHAnsi" w:cstheme="majorHAnsi"/>
        </w:rPr>
        <w:t>.</w:t>
      </w:r>
    </w:p>
    <w:p w14:paraId="77309B6A" w14:textId="77777777" w:rsidR="004F2B72" w:rsidRPr="005D583E" w:rsidRDefault="004F2B72" w:rsidP="002760A9">
      <w:pPr>
        <w:jc w:val="center"/>
        <w:rPr>
          <w:rFonts w:asciiTheme="majorHAnsi" w:hAnsiTheme="majorHAnsi" w:cstheme="majorHAnsi"/>
        </w:rPr>
      </w:pPr>
    </w:p>
    <w:p w14:paraId="1EC71B29" w14:textId="77777777" w:rsidR="002760A9" w:rsidRPr="005D57C8" w:rsidRDefault="002760A9" w:rsidP="005D57C8">
      <w:pPr>
        <w:jc w:val="center"/>
        <w:rPr>
          <w:rFonts w:asciiTheme="majorHAnsi" w:hAnsiTheme="majorHAnsi" w:cstheme="majorHAnsi"/>
        </w:rPr>
      </w:pPr>
      <w:r w:rsidRPr="005D583E">
        <w:rPr>
          <w:rFonts w:asciiTheme="majorHAnsi" w:hAnsiTheme="majorHAnsi" w:cstheme="majorHAnsi"/>
        </w:rPr>
        <w:t>____________________________________________</w:t>
      </w:r>
    </w:p>
    <w:sectPr w:rsidR="002760A9" w:rsidRPr="005D57C8" w:rsidSect="00FF0657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567" w:right="1134" w:bottom="1134" w:left="567" w:header="1191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80672" w14:textId="77777777" w:rsidR="0046340F" w:rsidRDefault="0046340F" w:rsidP="00EA7DB8">
      <w:pPr>
        <w:spacing w:after="0" w:line="240" w:lineRule="auto"/>
      </w:pPr>
      <w:r>
        <w:separator/>
      </w:r>
    </w:p>
  </w:endnote>
  <w:endnote w:type="continuationSeparator" w:id="0">
    <w:p w14:paraId="0E83716F" w14:textId="77777777" w:rsidR="0046340F" w:rsidRDefault="0046340F" w:rsidP="00EA7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ple SD Gothic Neo">
    <w:altName w:val="Malgun Gothic"/>
    <w:charset w:val="81"/>
    <w:family w:val="auto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32B72" w14:textId="77777777" w:rsidR="00726C75" w:rsidRDefault="00726C75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Santa Catarina: Rua Domingos da Nova, 462, sala 12, Centro, Jaraguá do Sul/SC - CEP: 89251-640 (47) 3373.4583</w:t>
    </w:r>
  </w:p>
  <w:p w14:paraId="3BF683EA" w14:textId="77777777" w:rsidR="006C13E0" w:rsidRDefault="006C13E0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Atendimento virtual em todo território Nacional.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F254C" w14:textId="77777777" w:rsidR="0046340F" w:rsidRDefault="0046340F" w:rsidP="00EA7DB8">
      <w:pPr>
        <w:spacing w:after="0" w:line="240" w:lineRule="auto"/>
      </w:pPr>
      <w:r>
        <w:separator/>
      </w:r>
    </w:p>
  </w:footnote>
  <w:footnote w:type="continuationSeparator" w:id="0">
    <w:p w14:paraId="0CDDFE14" w14:textId="77777777" w:rsidR="0046340F" w:rsidRDefault="0046340F" w:rsidP="00EA7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E6296" w14:textId="77777777" w:rsidR="00EA7DB8" w:rsidRDefault="00000000">
    <w:pPr>
      <w:pStyle w:val="Cabealho"/>
    </w:pPr>
    <w:r>
      <w:rPr>
        <w:noProof/>
      </w:rPr>
      <w:pict w14:anchorId="0969BB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2" o:spid="_x0000_s1029" type="#_x0000_t75" style="position:absolute;margin-left:0;margin-top:0;width:276.75pt;height:308.25pt;z-index:-251656192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7EFDB" w14:textId="77777777" w:rsidR="00EA7DB8" w:rsidRDefault="00E746F9" w:rsidP="005910C9">
    <w:pPr>
      <w:pStyle w:val="Cabealho"/>
      <w:ind w:firstLine="4956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385D777B" wp14:editId="74BD87B7">
          <wp:simplePos x="0" y="0"/>
          <wp:positionH relativeFrom="margin">
            <wp:posOffset>2439670</wp:posOffset>
          </wp:positionH>
          <wp:positionV relativeFrom="margin">
            <wp:posOffset>-843280</wp:posOffset>
          </wp:positionV>
          <wp:extent cx="1666875" cy="694055"/>
          <wp:effectExtent l="0" t="0" r="9525" b="0"/>
          <wp:wrapSquare wrapText="bothSides"/>
          <wp:docPr id="2" name="Imagem 2" descr="Uma imagem contendo desenho, m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694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260C76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3" o:spid="_x0000_s1030" type="#_x0000_t75" style="position:absolute;left:0;text-align:left;margin-left:0;margin-top:0;width:276.75pt;height:308.25pt;z-index:-251655168;mso-position-horizontal:center;mso-position-horizontal-relative:margin;mso-position-vertical:center;mso-position-vertical-relative:margin" o:allowincell="f">
          <v:imagedata r:id="rId2" o:title="MarcaDAgua"/>
          <w10:wrap anchorx="margin" anchory="margin"/>
        </v:shape>
      </w:pict>
    </w:r>
    <w:r w:rsidR="005910C9">
      <w:t>F1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A25FF" w14:textId="77777777" w:rsidR="00EA7DB8" w:rsidRDefault="00000000">
    <w:pPr>
      <w:pStyle w:val="Cabealho"/>
    </w:pPr>
    <w:r>
      <w:rPr>
        <w:noProof/>
      </w:rPr>
      <w:pict w14:anchorId="471BE9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1" o:spid="_x0000_s1028" type="#_x0000_t75" style="position:absolute;margin-left:0;margin-top:0;width:276.75pt;height:308.25pt;z-index:-251657216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E7C"/>
    <w:rsid w:val="0000223E"/>
    <w:rsid w:val="000022F4"/>
    <w:rsid w:val="00002ABE"/>
    <w:rsid w:val="0002622E"/>
    <w:rsid w:val="00035217"/>
    <w:rsid w:val="000560D4"/>
    <w:rsid w:val="00056A19"/>
    <w:rsid w:val="00056D53"/>
    <w:rsid w:val="0006054D"/>
    <w:rsid w:val="00061B53"/>
    <w:rsid w:val="000648FB"/>
    <w:rsid w:val="000755CE"/>
    <w:rsid w:val="00082551"/>
    <w:rsid w:val="0009012B"/>
    <w:rsid w:val="00096C47"/>
    <w:rsid w:val="00097C09"/>
    <w:rsid w:val="000A25AB"/>
    <w:rsid w:val="000B42D3"/>
    <w:rsid w:val="000B7E3D"/>
    <w:rsid w:val="000C0307"/>
    <w:rsid w:val="000C790D"/>
    <w:rsid w:val="000E2C6A"/>
    <w:rsid w:val="000F3AA8"/>
    <w:rsid w:val="00114ED6"/>
    <w:rsid w:val="00114F1D"/>
    <w:rsid w:val="001557F3"/>
    <w:rsid w:val="00192645"/>
    <w:rsid w:val="00196457"/>
    <w:rsid w:val="001B2AF5"/>
    <w:rsid w:val="001C48FD"/>
    <w:rsid w:val="001F708F"/>
    <w:rsid w:val="00206BDA"/>
    <w:rsid w:val="00213F2A"/>
    <w:rsid w:val="00216696"/>
    <w:rsid w:val="00222F85"/>
    <w:rsid w:val="00232B76"/>
    <w:rsid w:val="00245B53"/>
    <w:rsid w:val="002608D8"/>
    <w:rsid w:val="002621F4"/>
    <w:rsid w:val="00272F2E"/>
    <w:rsid w:val="00276047"/>
    <w:rsid w:val="002760A9"/>
    <w:rsid w:val="00277D11"/>
    <w:rsid w:val="002809F9"/>
    <w:rsid w:val="00285F7A"/>
    <w:rsid w:val="0028764F"/>
    <w:rsid w:val="00290AC3"/>
    <w:rsid w:val="002A1019"/>
    <w:rsid w:val="002A3925"/>
    <w:rsid w:val="002A6BB5"/>
    <w:rsid w:val="002A7282"/>
    <w:rsid w:val="002C1F89"/>
    <w:rsid w:val="002C2CA7"/>
    <w:rsid w:val="002C34AB"/>
    <w:rsid w:val="002F3345"/>
    <w:rsid w:val="003014F7"/>
    <w:rsid w:val="00303022"/>
    <w:rsid w:val="003108E4"/>
    <w:rsid w:val="00333D3A"/>
    <w:rsid w:val="003359ED"/>
    <w:rsid w:val="00335F2E"/>
    <w:rsid w:val="00345473"/>
    <w:rsid w:val="003501D2"/>
    <w:rsid w:val="003671F1"/>
    <w:rsid w:val="00374168"/>
    <w:rsid w:val="003801DA"/>
    <w:rsid w:val="003808F3"/>
    <w:rsid w:val="003821C9"/>
    <w:rsid w:val="00383D4B"/>
    <w:rsid w:val="003864C0"/>
    <w:rsid w:val="003969E2"/>
    <w:rsid w:val="003A43FE"/>
    <w:rsid w:val="003B2491"/>
    <w:rsid w:val="003B54B1"/>
    <w:rsid w:val="003D320F"/>
    <w:rsid w:val="00403708"/>
    <w:rsid w:val="004145A8"/>
    <w:rsid w:val="00416840"/>
    <w:rsid w:val="004176B1"/>
    <w:rsid w:val="00421B4F"/>
    <w:rsid w:val="0044670B"/>
    <w:rsid w:val="004550F8"/>
    <w:rsid w:val="00463194"/>
    <w:rsid w:val="0046340F"/>
    <w:rsid w:val="00467042"/>
    <w:rsid w:val="004831B5"/>
    <w:rsid w:val="004963B4"/>
    <w:rsid w:val="004A6012"/>
    <w:rsid w:val="004A7F3B"/>
    <w:rsid w:val="004C1CA6"/>
    <w:rsid w:val="004C349D"/>
    <w:rsid w:val="004C4ACE"/>
    <w:rsid w:val="004C618A"/>
    <w:rsid w:val="004D6513"/>
    <w:rsid w:val="004E74A5"/>
    <w:rsid w:val="004F2B72"/>
    <w:rsid w:val="005000F9"/>
    <w:rsid w:val="00520D72"/>
    <w:rsid w:val="00532149"/>
    <w:rsid w:val="00541FE5"/>
    <w:rsid w:val="00546DBB"/>
    <w:rsid w:val="005523DF"/>
    <w:rsid w:val="005559D5"/>
    <w:rsid w:val="005654B9"/>
    <w:rsid w:val="00566588"/>
    <w:rsid w:val="00566E7D"/>
    <w:rsid w:val="005710D7"/>
    <w:rsid w:val="00581155"/>
    <w:rsid w:val="005910C9"/>
    <w:rsid w:val="00592826"/>
    <w:rsid w:val="00595A82"/>
    <w:rsid w:val="00597CF3"/>
    <w:rsid w:val="005A4A07"/>
    <w:rsid w:val="005A4A79"/>
    <w:rsid w:val="005C3BCD"/>
    <w:rsid w:val="005D57C8"/>
    <w:rsid w:val="005D583E"/>
    <w:rsid w:val="005D7E66"/>
    <w:rsid w:val="005E27C6"/>
    <w:rsid w:val="005E4564"/>
    <w:rsid w:val="005F074F"/>
    <w:rsid w:val="005F1213"/>
    <w:rsid w:val="00602748"/>
    <w:rsid w:val="0060335C"/>
    <w:rsid w:val="00613623"/>
    <w:rsid w:val="00646D51"/>
    <w:rsid w:val="00647289"/>
    <w:rsid w:val="00654492"/>
    <w:rsid w:val="00661221"/>
    <w:rsid w:val="00661BF8"/>
    <w:rsid w:val="00665982"/>
    <w:rsid w:val="006723EC"/>
    <w:rsid w:val="00672E94"/>
    <w:rsid w:val="00693904"/>
    <w:rsid w:val="006958FC"/>
    <w:rsid w:val="006A5CE5"/>
    <w:rsid w:val="006C13E0"/>
    <w:rsid w:val="006D5C4D"/>
    <w:rsid w:val="006E24C6"/>
    <w:rsid w:val="006E3B14"/>
    <w:rsid w:val="007209D0"/>
    <w:rsid w:val="00726C75"/>
    <w:rsid w:val="007270CD"/>
    <w:rsid w:val="0074051C"/>
    <w:rsid w:val="00745980"/>
    <w:rsid w:val="007506D1"/>
    <w:rsid w:val="00754FB1"/>
    <w:rsid w:val="0075595E"/>
    <w:rsid w:val="00762BCE"/>
    <w:rsid w:val="00765C01"/>
    <w:rsid w:val="00773C23"/>
    <w:rsid w:val="00773D11"/>
    <w:rsid w:val="007A2DBC"/>
    <w:rsid w:val="007A3BC0"/>
    <w:rsid w:val="007A74CA"/>
    <w:rsid w:val="007B7D70"/>
    <w:rsid w:val="007C4707"/>
    <w:rsid w:val="007D2A59"/>
    <w:rsid w:val="007D4D1B"/>
    <w:rsid w:val="007F2B89"/>
    <w:rsid w:val="007F759C"/>
    <w:rsid w:val="00835EC6"/>
    <w:rsid w:val="00843765"/>
    <w:rsid w:val="00844075"/>
    <w:rsid w:val="0086180A"/>
    <w:rsid w:val="0086702E"/>
    <w:rsid w:val="00882FDC"/>
    <w:rsid w:val="008A0375"/>
    <w:rsid w:val="008A37A4"/>
    <w:rsid w:val="008A5963"/>
    <w:rsid w:val="008A5A55"/>
    <w:rsid w:val="008B3548"/>
    <w:rsid w:val="008B6461"/>
    <w:rsid w:val="008C0A1D"/>
    <w:rsid w:val="008D3FF6"/>
    <w:rsid w:val="008D4067"/>
    <w:rsid w:val="008D4EB9"/>
    <w:rsid w:val="008E39ED"/>
    <w:rsid w:val="008E5458"/>
    <w:rsid w:val="008F22C6"/>
    <w:rsid w:val="009010A7"/>
    <w:rsid w:val="00901648"/>
    <w:rsid w:val="00903B8E"/>
    <w:rsid w:val="0090463A"/>
    <w:rsid w:val="00910729"/>
    <w:rsid w:val="0091776C"/>
    <w:rsid w:val="00930BE3"/>
    <w:rsid w:val="00944A9F"/>
    <w:rsid w:val="009632AB"/>
    <w:rsid w:val="00971C2E"/>
    <w:rsid w:val="009814FB"/>
    <w:rsid w:val="00981522"/>
    <w:rsid w:val="00982497"/>
    <w:rsid w:val="009848A9"/>
    <w:rsid w:val="00986E7C"/>
    <w:rsid w:val="0099178C"/>
    <w:rsid w:val="00996125"/>
    <w:rsid w:val="009A363C"/>
    <w:rsid w:val="009A5E09"/>
    <w:rsid w:val="009A6B48"/>
    <w:rsid w:val="009A7A73"/>
    <w:rsid w:val="009B252E"/>
    <w:rsid w:val="009C0497"/>
    <w:rsid w:val="009F7F43"/>
    <w:rsid w:val="00A0111E"/>
    <w:rsid w:val="00A022B7"/>
    <w:rsid w:val="00A0615A"/>
    <w:rsid w:val="00A11C5C"/>
    <w:rsid w:val="00A176B5"/>
    <w:rsid w:val="00A30BBB"/>
    <w:rsid w:val="00A317BD"/>
    <w:rsid w:val="00A40B81"/>
    <w:rsid w:val="00A42A93"/>
    <w:rsid w:val="00A61331"/>
    <w:rsid w:val="00A62718"/>
    <w:rsid w:val="00A637AB"/>
    <w:rsid w:val="00A64813"/>
    <w:rsid w:val="00A66575"/>
    <w:rsid w:val="00A66ABA"/>
    <w:rsid w:val="00A77C27"/>
    <w:rsid w:val="00A8207D"/>
    <w:rsid w:val="00A83C48"/>
    <w:rsid w:val="00A84AF2"/>
    <w:rsid w:val="00AA226C"/>
    <w:rsid w:val="00AA243C"/>
    <w:rsid w:val="00AC054B"/>
    <w:rsid w:val="00AC7411"/>
    <w:rsid w:val="00AD0138"/>
    <w:rsid w:val="00AD79EE"/>
    <w:rsid w:val="00AE21BA"/>
    <w:rsid w:val="00B11C03"/>
    <w:rsid w:val="00B17E59"/>
    <w:rsid w:val="00B24DCF"/>
    <w:rsid w:val="00B423C0"/>
    <w:rsid w:val="00B53A88"/>
    <w:rsid w:val="00B53FA1"/>
    <w:rsid w:val="00B64829"/>
    <w:rsid w:val="00B76B66"/>
    <w:rsid w:val="00B83868"/>
    <w:rsid w:val="00B859C4"/>
    <w:rsid w:val="00B91799"/>
    <w:rsid w:val="00BA0CC8"/>
    <w:rsid w:val="00BC4D25"/>
    <w:rsid w:val="00BF2E69"/>
    <w:rsid w:val="00BF53F5"/>
    <w:rsid w:val="00C0471C"/>
    <w:rsid w:val="00C22838"/>
    <w:rsid w:val="00C55F58"/>
    <w:rsid w:val="00C60ADF"/>
    <w:rsid w:val="00C64FF1"/>
    <w:rsid w:val="00C67B44"/>
    <w:rsid w:val="00C924BC"/>
    <w:rsid w:val="00C94C2A"/>
    <w:rsid w:val="00CA43CC"/>
    <w:rsid w:val="00CA4F40"/>
    <w:rsid w:val="00CA6F43"/>
    <w:rsid w:val="00CB0ECC"/>
    <w:rsid w:val="00CB4E51"/>
    <w:rsid w:val="00CD06D1"/>
    <w:rsid w:val="00CD76B8"/>
    <w:rsid w:val="00CF08BE"/>
    <w:rsid w:val="00D01E33"/>
    <w:rsid w:val="00D07657"/>
    <w:rsid w:val="00D15A1B"/>
    <w:rsid w:val="00D23479"/>
    <w:rsid w:val="00D3641F"/>
    <w:rsid w:val="00D80198"/>
    <w:rsid w:val="00D92F04"/>
    <w:rsid w:val="00D97191"/>
    <w:rsid w:val="00DA6F1C"/>
    <w:rsid w:val="00DB756C"/>
    <w:rsid w:val="00DC0ABA"/>
    <w:rsid w:val="00DC2B0D"/>
    <w:rsid w:val="00DD191D"/>
    <w:rsid w:val="00DE70FC"/>
    <w:rsid w:val="00E11503"/>
    <w:rsid w:val="00E45A0F"/>
    <w:rsid w:val="00E47A20"/>
    <w:rsid w:val="00E509C8"/>
    <w:rsid w:val="00E540BA"/>
    <w:rsid w:val="00E60875"/>
    <w:rsid w:val="00E620E5"/>
    <w:rsid w:val="00E71122"/>
    <w:rsid w:val="00E711ED"/>
    <w:rsid w:val="00E746F9"/>
    <w:rsid w:val="00E91A11"/>
    <w:rsid w:val="00E9564A"/>
    <w:rsid w:val="00EA29EF"/>
    <w:rsid w:val="00EA7DB8"/>
    <w:rsid w:val="00EB067B"/>
    <w:rsid w:val="00EB214E"/>
    <w:rsid w:val="00EB405E"/>
    <w:rsid w:val="00EB4466"/>
    <w:rsid w:val="00EC580D"/>
    <w:rsid w:val="00EC6A28"/>
    <w:rsid w:val="00F10323"/>
    <w:rsid w:val="00F20AA9"/>
    <w:rsid w:val="00F2551F"/>
    <w:rsid w:val="00F3579E"/>
    <w:rsid w:val="00F40894"/>
    <w:rsid w:val="00F409F7"/>
    <w:rsid w:val="00F41CDC"/>
    <w:rsid w:val="00F428F7"/>
    <w:rsid w:val="00F465CF"/>
    <w:rsid w:val="00F55ACD"/>
    <w:rsid w:val="00F62391"/>
    <w:rsid w:val="00F90DDE"/>
    <w:rsid w:val="00FA0CCE"/>
    <w:rsid w:val="00FA6C02"/>
    <w:rsid w:val="00FD39A4"/>
    <w:rsid w:val="00FE1058"/>
    <w:rsid w:val="00FE6A68"/>
    <w:rsid w:val="00FF02B6"/>
    <w:rsid w:val="00FF0657"/>
    <w:rsid w:val="00FF41C3"/>
    <w:rsid w:val="00FF6BBA"/>
    <w:rsid w:val="00FF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73898B"/>
  <w15:chartTrackingRefBased/>
  <w15:docId w15:val="{E13F7008-690F-44C5-B784-2108D4BE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9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7DB8"/>
  </w:style>
  <w:style w:type="paragraph" w:styleId="Rodap">
    <w:name w:val="footer"/>
    <w:basedOn w:val="Normal"/>
    <w:link w:val="Rodap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7DB8"/>
  </w:style>
  <w:style w:type="paragraph" w:customStyle="1" w:styleId="Default">
    <w:name w:val="Default"/>
    <w:rsid w:val="002760A9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pt-BR"/>
    </w:rPr>
  </w:style>
  <w:style w:type="paragraph" w:customStyle="1" w:styleId="Corpo">
    <w:name w:val="Corpo"/>
    <w:rsid w:val="002760A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2760A9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760A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8C0A1D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pt-BR"/>
    </w:rPr>
  </w:style>
  <w:style w:type="paragraph" w:customStyle="1" w:styleId="p1">
    <w:name w:val="p1"/>
    <w:basedOn w:val="Normal"/>
    <w:link w:val="p1Char"/>
    <w:rsid w:val="008C0A1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8C0A1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rmal-Giuly">
    <w:name w:val="Normal - Giuly"/>
    <w:basedOn w:val="p1"/>
    <w:uiPriority w:val="99"/>
    <w:qFormat/>
    <w:rsid w:val="008C0A1D"/>
    <w:pPr>
      <w:spacing w:before="0" w:beforeAutospacing="0" w:after="0" w:afterAutospacing="0" w:line="360" w:lineRule="auto"/>
    </w:pPr>
    <w:rPr>
      <w:rFonts w:ascii="Gadugi" w:hAnsi="Gadugi" w:cs="Courier New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F2B7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F2B7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0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0D72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B648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eancruz.adv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erson\Downloads\PROCURA&#199;&#195;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16161-5FAA-431C-ADBD-6357A5AAE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PROCURAÇÃO.dotx</Template>
  <TotalTime>0</TotalTime>
  <Pages>1</Pages>
  <Words>392</Words>
  <Characters>2118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3</cp:revision>
  <cp:lastPrinted>2022-10-18T14:54:00Z</cp:lastPrinted>
  <dcterms:created xsi:type="dcterms:W3CDTF">2023-08-21T12:26:00Z</dcterms:created>
  <dcterms:modified xsi:type="dcterms:W3CDTF">2023-10-10T13:24:00Z</dcterms:modified>
</cp:coreProperties>
</file>