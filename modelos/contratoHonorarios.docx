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0EAE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61680931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2DC0238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590CA" w14:textId="4FB34DFB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500761D" w14:textId="26BAB75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FA76DC" w14:paraId="5A0D027A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8D939" w14:textId="7051D3D2" w:rsidR="00FA76DC" w:rsidRDefault="00FA76DC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25C8A" w14:textId="3AAEEBED" w:rsidR="00FA76DC" w:rsidRDefault="00FA76DC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7CF4E548" w14:textId="59B9B0F1" w:rsidR="00FA76DC" w:rsidRDefault="00FA76DC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{{fone}}</w:t>
            </w:r>
          </w:p>
        </w:tc>
      </w:tr>
      <w:tr w:rsidR="00DF7EC2" w14:paraId="7F865E19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2583D2C" w14:textId="0318E358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E2F8175" w14:textId="7176AA28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DF7EC2" w14:paraId="61927D18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D4DF97" w14:textId="1C53610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DF7EC2" w14:paraId="43B8D011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5E85F" w14:textId="7CD8E9FE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05881" w14:textId="2EA85D5C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903E75" w14:textId="6F57565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DF7EC2" w14:paraId="124103A0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412F38B" w14:textId="55584E02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615ED66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6334D2FC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7C8F00C9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151E06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3BF7899D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2672D25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6B3BA780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6A95C924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0F525CCC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65BEB51B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6036B316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D812A83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4F489D0F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2FBE2E81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E0ACD7A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6F798727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2442C819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3103345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2FB8522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662F448A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3E653E2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4D0DED61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2A58773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1EE20559" w14:textId="39BF3EC4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  <w:r w:rsidR="00647965">
        <w:rPr>
          <w:rFonts w:asciiTheme="majorHAnsi" w:hAnsiTheme="majorHAnsi" w:cstheme="majorHAnsi"/>
          <w:sz w:val="24"/>
          <w:szCs w:val="24"/>
        </w:rPr>
        <w:t>{{data}}</w:t>
      </w:r>
    </w:p>
    <w:p w14:paraId="5FF3D9AF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0A26F80B" w14:textId="13C7B4E6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</w:t>
      </w:r>
      <w:r w:rsidR="00C603F6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1406869B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59669C28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50819F0B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17BF542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220BDF8B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3D12" w14:textId="77777777" w:rsidR="009B1313" w:rsidRDefault="009B1313" w:rsidP="00EA7DB8">
      <w:pPr>
        <w:spacing w:after="0" w:line="240" w:lineRule="auto"/>
      </w:pPr>
      <w:r>
        <w:separator/>
      </w:r>
    </w:p>
  </w:endnote>
  <w:endnote w:type="continuationSeparator" w:id="0">
    <w:p w14:paraId="438B5B31" w14:textId="77777777" w:rsidR="009B1313" w:rsidRDefault="009B1313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4634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976FEA6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85A3" w14:textId="77777777" w:rsidR="009B1313" w:rsidRDefault="009B1313" w:rsidP="00EA7DB8">
      <w:pPr>
        <w:spacing w:after="0" w:line="240" w:lineRule="auto"/>
      </w:pPr>
      <w:r>
        <w:separator/>
      </w:r>
    </w:p>
  </w:footnote>
  <w:footnote w:type="continuationSeparator" w:id="0">
    <w:p w14:paraId="1823D413" w14:textId="77777777" w:rsidR="009B1313" w:rsidRDefault="009B1313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2708" w14:textId="77777777" w:rsidR="00EA7DB8" w:rsidRDefault="00000000">
    <w:pPr>
      <w:pStyle w:val="Cabealho"/>
    </w:pPr>
    <w:r>
      <w:rPr>
        <w:noProof/>
      </w:rPr>
      <w:pict w14:anchorId="5047D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978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C19F21" wp14:editId="7202A78D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6AE2C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EE4C" w14:textId="77777777" w:rsidR="00EA7DB8" w:rsidRDefault="00000000">
    <w:pPr>
      <w:pStyle w:val="Cabealho"/>
    </w:pPr>
    <w:r>
      <w:rPr>
        <w:noProof/>
      </w:rPr>
      <w:pict w14:anchorId="183C9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65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386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8476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25E0A"/>
    <w:rsid w:val="0062675F"/>
    <w:rsid w:val="00640D86"/>
    <w:rsid w:val="00644473"/>
    <w:rsid w:val="00646D51"/>
    <w:rsid w:val="00647965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953A0"/>
    <w:rsid w:val="006A008A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87CFA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0B1F"/>
    <w:rsid w:val="00993F55"/>
    <w:rsid w:val="00994467"/>
    <w:rsid w:val="009A58E2"/>
    <w:rsid w:val="009A5E09"/>
    <w:rsid w:val="009A7A73"/>
    <w:rsid w:val="009B0739"/>
    <w:rsid w:val="009B1313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3F6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A76DC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D6F82"/>
  <w15:chartTrackingRefBased/>
  <w15:docId w15:val="{258CC7C1-D519-4095-9D83-20709F1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6</TotalTime>
  <Pages>2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7</cp:revision>
  <cp:lastPrinted>2022-10-18T14:54:00Z</cp:lastPrinted>
  <dcterms:created xsi:type="dcterms:W3CDTF">2023-08-21T12:19:00Z</dcterms:created>
  <dcterms:modified xsi:type="dcterms:W3CDTF">2023-10-10T13:20:00Z</dcterms:modified>
</cp:coreProperties>
</file>