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6BBE" w14:textId="77777777" w:rsidR="000A1584" w:rsidRDefault="000A1584" w:rsidP="000A1584">
      <w:pPr>
        <w:pStyle w:val="Default"/>
        <w:jc w:val="center"/>
      </w:pPr>
    </w:p>
    <w:p w14:paraId="0499F774" w14:textId="650CC04E" w:rsidR="000A1584" w:rsidRPr="003108E4" w:rsidRDefault="00607FF2" w:rsidP="000A1584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A1584">
        <w:t xml:space="preserve"> </w:t>
      </w:r>
    </w:p>
    <w:p w14:paraId="21B6E333" w14:textId="77777777" w:rsidR="000A1584" w:rsidRPr="00B91799" w:rsidRDefault="000A1584" w:rsidP="000A1584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0036EF00" w14:textId="77777777" w:rsidR="000A1584" w:rsidRPr="005D583E" w:rsidRDefault="000A1584" w:rsidP="000A1584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67B93D0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0A1584" w14:paraId="636BD73E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270F9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14E396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{{nacionalidade}}</w:t>
            </w:r>
          </w:p>
        </w:tc>
      </w:tr>
      <w:tr w:rsidR="000A1584" w14:paraId="552A45C3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D58F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BB83A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{{profissao}}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D976C81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{{fone}}</w:t>
            </w:r>
          </w:p>
        </w:tc>
      </w:tr>
      <w:tr w:rsidR="000A1584" w14:paraId="2BC37D27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1C32CD2" w14:textId="77777777" w:rsidR="000A1584" w:rsidRPr="000121DD" w:rsidRDefault="000A1584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79B4C1B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{{rg}}</w:t>
            </w:r>
          </w:p>
        </w:tc>
      </w:tr>
      <w:tr w:rsidR="000A1584" w14:paraId="296614C6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5A516B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{{endereco}}</w:t>
            </w:r>
          </w:p>
        </w:tc>
      </w:tr>
      <w:tr w:rsidR="000A1584" w14:paraId="15A28831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7A7A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87716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16D354C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{{cidade}}</w:t>
            </w:r>
          </w:p>
        </w:tc>
      </w:tr>
      <w:tr w:rsidR="000A1584" w14:paraId="7EAD463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74F82A4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05381F4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6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586B2D8E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</w:p>
    <w:p w14:paraId="22BF7362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</w:p>
    <w:p w14:paraId="25BA456E" w14:textId="77777777" w:rsidR="000A1584" w:rsidRPr="003108E4" w:rsidRDefault="000A1584" w:rsidP="000A1584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760643BB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696154AB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55FA0826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74178673" w14:textId="77777777" w:rsidR="000A1584" w:rsidRDefault="000A1584" w:rsidP="000A1584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SC,</w:t>
      </w:r>
      <w:r>
        <w:rPr>
          <w:rFonts w:asciiTheme="majorHAnsi" w:hAnsiTheme="majorHAnsi" w:cstheme="majorHAnsi"/>
          <w:sz w:val="24"/>
        </w:rPr>
        <w:t xml:space="preserve"> {{data}}</w:t>
      </w:r>
      <w:r w:rsidRPr="003108E4">
        <w:rPr>
          <w:rFonts w:asciiTheme="majorHAnsi" w:hAnsiTheme="majorHAnsi" w:cstheme="majorHAnsi"/>
        </w:rPr>
        <w:t>.</w:t>
      </w:r>
    </w:p>
    <w:p w14:paraId="458DD227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6CC3FD0E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35CFE897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041AAEEB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EB51A7B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4C5A17F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CD1638C" w14:textId="77777777" w:rsidR="000A1584" w:rsidRDefault="000A1584" w:rsidP="000A1584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p w14:paraId="60FE77E0" w14:textId="47E4C69A" w:rsidR="00607FF2" w:rsidRPr="000A1584" w:rsidRDefault="00607FF2" w:rsidP="000A1584"/>
    <w:sectPr w:rsidR="00607FF2" w:rsidRPr="000A1584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CE09" w14:textId="77777777" w:rsidR="00E7373B" w:rsidRDefault="00E7373B" w:rsidP="00FE48E0">
      <w:pPr>
        <w:spacing w:after="0" w:line="240" w:lineRule="auto"/>
      </w:pPr>
      <w:r>
        <w:separator/>
      </w:r>
    </w:p>
  </w:endnote>
  <w:endnote w:type="continuationSeparator" w:id="0">
    <w:p w14:paraId="2C24340A" w14:textId="77777777" w:rsidR="00E7373B" w:rsidRDefault="00E7373B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1E56" w14:textId="77777777" w:rsidR="00E7373B" w:rsidRDefault="00E7373B" w:rsidP="00FE48E0">
      <w:pPr>
        <w:spacing w:after="0" w:line="240" w:lineRule="auto"/>
      </w:pPr>
      <w:r>
        <w:separator/>
      </w:r>
    </w:p>
  </w:footnote>
  <w:footnote w:type="continuationSeparator" w:id="0">
    <w:p w14:paraId="281BAEB5" w14:textId="77777777" w:rsidR="00E7373B" w:rsidRDefault="00E7373B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A1584"/>
    <w:rsid w:val="000C3A5B"/>
    <w:rsid w:val="001275E0"/>
    <w:rsid w:val="001B6AFD"/>
    <w:rsid w:val="001E4574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047C"/>
    <w:rsid w:val="0055255B"/>
    <w:rsid w:val="0055764C"/>
    <w:rsid w:val="005619A6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9F3A55"/>
    <w:rsid w:val="00A35615"/>
    <w:rsid w:val="00AB47E9"/>
    <w:rsid w:val="00B55AF0"/>
    <w:rsid w:val="00BE7D7A"/>
    <w:rsid w:val="00CE6EBE"/>
    <w:rsid w:val="00D23CA1"/>
    <w:rsid w:val="00D47EFB"/>
    <w:rsid w:val="00D97400"/>
    <w:rsid w:val="00DA639E"/>
    <w:rsid w:val="00DB47F1"/>
    <w:rsid w:val="00DF1037"/>
    <w:rsid w:val="00E4390B"/>
    <w:rsid w:val="00E7373B"/>
    <w:rsid w:val="00EB2809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ancruz.adv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2023-12-01T14:23:00Z</dcterms:created>
  <dcterms:modified xsi:type="dcterms:W3CDTF">2023-12-01T14:34:00Z</dcterms:modified>
</cp:coreProperties>
</file>